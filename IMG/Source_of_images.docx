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/>
    <w:bookmarkEnd w:id="0"/>
    <w:p w:rsidR="00CF2438" w:rsidRPr="00B92C13" w:rsidRDefault="00CF2438" w:rsidP="00B92C13">
      <w:r>
        <w:rPr>
          <w:noProof/>
          <w:lang w:eastAsia="et-EE"/>
        </w:rPr>
      </w:r>
      <w:r w:rsidRPr="00B92C13">
        <w:pict>
          <v:group id="Lõuend 198" o:spid="_x0000_s1026" editas="canvas" style="width:176.65pt;height:195.35pt;mso-position-horizontal-relative:char;mso-position-vertical-relative:line" coordsize="22434,248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22434;height:24803;visibility:visible" o:preferrelative="f">
              <v:fill o:detectmouseclick="t"/>
              <v:path o:connecttype="non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iväli 186" o:spid="_x0000_s1028" type="#_x0000_t202" style="position:absolute;left:9055;top:1346;width:4096;height:343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QWX8IA&#10;AADcAAAADwAAAGRycy9kb3ducmV2LnhtbERPTWsCMRC9F/ofwhR6q1kVJG6NIoKwB3voqngdNtPd&#10;xc1kTaKu/74pFLzN433OYjXYTtzIh9axhvEoA0FcOdNyreGw334oECEiG+wck4YHBVgtX18WmBt3&#10;52+6lbEWKYRDjhqaGPtcylA1ZDGMXE+cuB/nLcYEfS2Nx3sKt52cZNlMWmw5NTTY06ah6lxerYav&#10;zbxUxeThT/NpsS3VZex26qj1+9uw/gQRaYhP8b+7MGm+msHfM+kC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1BZfwgAAANwAAAAPAAAAAAAAAAAAAAAAAJgCAABkcnMvZG93&#10;bnJldi54bWxQSwUGAAAAAAQABAD1AAAAhwMAAAAA&#10;" stroked="f" strokeweight=".5pt">
              <v:textbox>
                <w:txbxContent>
                  <w:p w:rsidR="00CF2438" w:rsidRPr="00010970" w:rsidRDefault="00CF2438" w:rsidP="00B92C13">
                    <w:pPr>
                      <w:rPr>
                        <w:rFonts w:ascii="Lucida Sans Unicode" w:hAnsi="Lucida Sans Unicode" w:cs="Lucida Sans Unicode"/>
                        <w:sz w:val="24"/>
                        <w:szCs w:val="24"/>
                      </w:rPr>
                    </w:pPr>
                    <w:r w:rsidRPr="00010970">
                      <w:rPr>
                        <w:rFonts w:ascii="Lucida Sans Unicode" w:hAnsi="Lucida Sans Unicode" w:cs="Lucida Sans Unicode"/>
                        <w:sz w:val="24"/>
                        <w:szCs w:val="24"/>
                      </w:rPr>
                      <w:t>XM</w:t>
                    </w:r>
                  </w:p>
                  <w:p w:rsidR="00CF2438" w:rsidRPr="00010970" w:rsidRDefault="00CF2438" w:rsidP="00B92C13">
                    <w:pPr>
                      <w:rPr>
                        <w:rFonts w:ascii="Lucida Sans Unicode" w:hAnsi="Lucida Sans Unicode" w:cs="Lucida Sans Unicode"/>
                        <w:sz w:val="24"/>
                        <w:szCs w:val="24"/>
                      </w:rPr>
                    </w:pPr>
                  </w:p>
                </w:txbxContent>
              </v:textbox>
            </v:shape>
            <v:rect id="Ristkülik 187" o:spid="_x0000_s1029" style="position:absolute;left:2706;top:9139;width:15247;height:138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wiz8QA&#10;AADcAAAADwAAAGRycy9kb3ducmV2LnhtbERPTWvCQBC9F/wPywi9FLNJDxpSVykphVJK1ejB45Cd&#10;JrHZ2ZDdmvjv3YLgbR7vc5br0bTiTL1rLCtIohgEcWl1w5WCw/59loJwHllja5kUXMjBejV5WGKm&#10;7cA7Ohe+EiGEXYYKau+7TEpX1mTQRbYjDtyP7Q36APtK6h6HEG5a+RzHc2mw4dBQY0d5TeVv8WcU&#10;4Ob0NCRv25Ps7Cb+2n7PfX78VOpxOr6+gPA0+rv45v7QYX66gP9nwgVy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sIs/EAAAA3AAAAA8AAAAAAAAAAAAAAAAAmAIAAGRycy9k&#10;b3ducmV2LnhtbFBLBQYAAAAABAAEAPUAAACJAwAAAAA=&#10;" filled="f">
              <v:stroke endarrow="open" endarrowwidth="wide" endarrowlength="long"/>
            </v:rect>
            <v:line id="Sirgkonnektor 188" o:spid="_x0000_s1030" style="position:absolute;visibility:visible" from="14229,9134" to="14229,23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4SxsMAAADcAAAADwAAAGRycy9kb3ducmV2LnhtbESPT4vCQAzF78J+hyELe9OpHqRURykL&#10;grfFf3gNndjW7WRKZ9bWfvrNQfCW8F7e+2W9HVyjHtSF2rOB+SwBRVx4W3Np4HzaTVNQISJbbDyT&#10;gScF2G4+JmvMrO/5QI9jLJWEcMjQQBVjm2kdioochplviUW7+c5hlLUrte2wl3DX6EWSLLXDmqWh&#10;wpa+Kyp+j3/OwGHJt/w++v6Sl6f+/pOO1/1lNObrc8hXoCIN8W1+Xe+t4KdCK8/IBHrz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+EsbDAAAA3AAAAA8AAAAAAAAAAAAA&#10;AAAAoQIAAGRycy9kb3ducmV2LnhtbFBLBQYAAAAABAAEAPkAAACRAwAAAAA=&#10;" strokecolor="#31849b" strokeweight="2pt"/>
            <v:shape id="Tekstiväli 189" o:spid="_x0000_s1031" type="#_x0000_t202" style="position:absolute;left:12560;top:3828;width:6915;height:343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uCLcIA&#10;AADcAAAADwAAAGRycy9kb3ducmV2LnhtbERPTWvCQBC9F/oflin0VjdaKJvUVYog5FAPjUqvQ3ZM&#10;gtnZdHer8d+7guBtHu9z5svR9uJEPnSONUwnGQji2pmOGw277fpNgQgR2WDvmDRcKMBy8fw0x8K4&#10;M//QqYqNSCEcCtTQxjgUUoa6JYth4gbixB2ctxgT9I00Hs8p3PZylmUf0mLHqaHFgVYt1cfq32rY&#10;rPJKlbOL/83fy3Wl/qbuW+21fn0Zvz5BRBrjQ3x3lybNVzncnkkXyM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S4ItwgAAANwAAAAPAAAAAAAAAAAAAAAAAJgCAABkcnMvZG93&#10;bnJldi54bWxQSwUGAAAAAAQABAD1AAAAhwMAAAAA&#10;" stroked="f" strokeweight=".5pt">
              <v:textbox>
                <w:txbxContent>
                  <w:p w:rsidR="00CF2438" w:rsidRPr="009114F5" w:rsidRDefault="00CF2438" w:rsidP="00B92C13">
                    <w:pPr>
                      <w:rPr>
                        <w:rFonts w:ascii="Lucida Sans Unicode" w:hAnsi="Lucida Sans Unicode" w:cs="Lucida Sans Unicode"/>
                        <w:color w:val="31849B"/>
                        <w:sz w:val="24"/>
                        <w:szCs w:val="24"/>
                      </w:rPr>
                    </w:pPr>
                    <w:r w:rsidRPr="009114F5">
                      <w:rPr>
                        <w:rFonts w:ascii="Lucida Sans Unicode" w:hAnsi="Lucida Sans Unicode" w:cs="Lucida Sans Unicode"/>
                        <w:color w:val="31849B"/>
                        <w:sz w:val="24"/>
                        <w:szCs w:val="24"/>
                      </w:rPr>
                      <w:t>master</w:t>
                    </w:r>
                  </w:p>
                  <w:p w:rsidR="00CF2438" w:rsidRPr="00010970" w:rsidRDefault="00CF2438" w:rsidP="00B92C13">
                    <w:pPr>
                      <w:rPr>
                        <w:rFonts w:ascii="Lucida Sans Unicode" w:hAnsi="Lucida Sans Unicode" w:cs="Lucida Sans Unicode"/>
                        <w:sz w:val="24"/>
                        <w:szCs w:val="24"/>
                      </w:rPr>
                    </w:pPr>
                  </w:p>
                </w:txbxContent>
              </v:textbox>
            </v:shape>
            <v:shape id="Tekstiväli 190" o:spid="_x0000_s1032" type="#_x0000_t202" style="position:absolute;left:2076;top:3828;width:7614;height:343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i9bcUA&#10;AADcAAAADwAAAGRycy9kb3ducmV2LnhtbESPQWvDMAyF74P+B6PCbqvTDkaS1S2lUMhhOyzr2FXE&#10;WhIay6nttum/nw6D3STe03uf1tvJDepKIfaeDSwXGSjixtueWwPHz8NTDiomZIuDZzJwpwjbzexh&#10;jaX1N/6ga51aJSEcSzTQpTSWWsemI4dx4Udi0X58cJhkDa22AW8S7ga9yrIX7bBnaehwpH1Hzam+&#10;OAPv+6LOq9U9fBfP1aHOz0v/ln8Z8zifdq+gEk3p3/x3XVnBLwRfnpEJ9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qL1txQAAANwAAAAPAAAAAAAAAAAAAAAAAJgCAABkcnMv&#10;ZG93bnJldi54bWxQSwUGAAAAAAQABAD1AAAAigMAAAAA&#10;" stroked="f" strokeweight=".5pt">
              <v:textbox>
                <w:txbxContent>
                  <w:p w:rsidR="00CF2438" w:rsidRPr="00010970" w:rsidRDefault="00CF2438" w:rsidP="00B92C13">
                    <w:pPr>
                      <w:rPr>
                        <w:rFonts w:ascii="Lucida Sans Unicode" w:hAnsi="Lucida Sans Unicode" w:cs="Lucida Sans Unicode"/>
                        <w:color w:val="FF0000"/>
                        <w:sz w:val="24"/>
                        <w:szCs w:val="24"/>
                      </w:rPr>
                    </w:pPr>
                    <w:r w:rsidRPr="00010970">
                      <w:rPr>
                        <w:rFonts w:ascii="Lucida Sans Unicode" w:hAnsi="Lucida Sans Unicode" w:cs="Lucida Sans Unicode"/>
                        <w:color w:val="FF0000"/>
                        <w:sz w:val="24"/>
                        <w:szCs w:val="24"/>
                      </w:rPr>
                      <w:t>dev</w:t>
                    </w:r>
                    <w:r w:rsidRPr="00010970">
                      <w:rPr>
                        <w:rStyle w:val="developharu"/>
                        <w:szCs w:val="24"/>
                      </w:rPr>
                      <w:t>e</w:t>
                    </w:r>
                    <w:r w:rsidRPr="00010970">
                      <w:rPr>
                        <w:rFonts w:ascii="Lucida Sans Unicode" w:hAnsi="Lucida Sans Unicode" w:cs="Lucida Sans Unicode"/>
                        <w:color w:val="FF0000"/>
                        <w:sz w:val="24"/>
                        <w:szCs w:val="24"/>
                      </w:rPr>
                      <w:t>lop</w:t>
                    </w:r>
                  </w:p>
                  <w:p w:rsidR="00CF2438" w:rsidRPr="00010970" w:rsidRDefault="00CF2438" w:rsidP="00B92C13">
                    <w:pPr>
                      <w:rPr>
                        <w:rFonts w:ascii="Lucida Sans Unicode" w:hAnsi="Lucida Sans Unicode" w:cs="Lucida Sans Unicode"/>
                        <w:sz w:val="24"/>
                        <w:szCs w:val="24"/>
                      </w:rPr>
                    </w:pPr>
                  </w:p>
                </w:txbxContent>
              </v:textbox>
            </v:shape>
            <v:line id="Sirgkonnektor 191" o:spid="_x0000_s1033" style="position:absolute;visibility:visible" from="6983,9043" to="6985,23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5PCsIAAADcAAAADwAAAGRycy9kb3ducmV2LnhtbERPTYvCMBC9C/6HMAt701RR0a5RRFFk&#10;1YNaYY9DM9sWm0lpstr990YQvM3jfc503phS3Kh2hWUFvW4Egji1uuBMQXJed8YgnEfWWFomBf/k&#10;YD5rt6YYa3vnI91OPhMhhF2MCnLvq1hKl+Zk0HVtRRy4X1sb9AHWmdQ13kO4KWU/ikbSYMGhIceK&#10;ljml19OfUXAph6vlZncYJD/JYIHR6ps3e1Tq86NZfIHw1Pi3+OXe6jB/0oPnM+EC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W5PCsIAAADcAAAADwAAAAAAAAAAAAAA&#10;AAChAgAAZHJzL2Rvd25yZXYueG1sUEsFBgAAAAAEAAQA+QAAAJADAAAAAA==&#10;" strokecolor="red" strokeweight="2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irge noolkonnektor 192" o:spid="_x0000_s1034" type="#_x0000_t32" style="position:absolute;left:10671;top:11682;width:3398;height:973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CiYcUAAADcAAAADwAAAGRycy9kb3ducmV2LnhtbERPTWvCQBC9F/wPywi9FN3UQtHUVURq&#10;sWgPRnvobchOk7TZ2TQ71fjvXaHQ2zze50znnavVkdpQeTZwP0xAEefeVlwYOOxXgzGoIMgWa89k&#10;4EwB5rPezRRT60+8o2MmhYohHFI0UIo0qdYhL8lhGPqGOHKfvnUoEbaFti2eYrir9ShJHrXDimND&#10;iQ0tS8q/s19nAJ8Lu/naysfq7e5nLOcDv768Pxhz2+8WT6CEOvkX/7nXNs6fjOD6TLxAzy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CiYcUAAADcAAAADwAAAAAAAAAA&#10;AAAAAAChAgAAZHJzL2Rvd25yZXYueG1sUEsFBgAAAAAEAAQA+QAAAJMDAAAAAA==&#10;">
              <v:stroke endarrow="open" endarrowwidth="wide"/>
            </v:shape>
            <v:shape id="Sirge noolkonnektor 193" o:spid="_x0000_s1035" type="#_x0000_t32" style="position:absolute;left:10660;top:18626;width:3164;height:14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h20sMAAADcAAAADwAAAGRycy9kb3ducmV2LnhtbERPTWvCQBC9C/6HZYReim60IDa6iloE&#10;KR6sCl7H7JgEs7MhO9X033cLBW/zeJ8zW7SuUndqQunZwHCQgCLOvC05N3A6bvoTUEGQLVaeycAP&#10;BVjMu50ZptY/+IvuB8lVDOGQooFCpE61DllBDsPA18SRu/rGoUTY5No2+IjhrtKjJBlrhyXHhgJr&#10;WheU3Q7fzoAMPyeX1fmSf4zOu2x7FNrs/asxL712OQUl1MpT/O/e2jj//Q3+nokX6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IdtLDAAAA3AAAAA8AAAAAAAAAAAAA&#10;AAAAoQIAAGRycy9kb3ducmV2LnhtbFBLBQYAAAAABAAEAPkAAACRAwAAAAA=&#10;">
              <v:stroke endarrow="open" endarrowwidth="wide"/>
            </v:shape>
            <v:shape id="Tekstiväli 194" o:spid="_x0000_s1036" type="#_x0000_t202" style="position:absolute;left:15030;top:10849;width:5239;height:343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RBE8QA&#10;AADcAAAADwAAAGRycy9kb3ducmV2LnhtbERPTWsCMRC9F/wPYQq9iGYtIu3WKCooUmxLVYrHYTPd&#10;LG4mSxJ1/feNIPQ2j/c542lra3EmHyrHCgb9DARx4XTFpYL9btl7AREissbaMSm4UoDppPMwxly7&#10;C3/TeRtLkUI45KjAxNjkUobCkMXQdw1x4n6dtxgT9KXUHi8p3NbyOctG0mLFqcFgQwtDxXF7sgqO&#10;5r37la0+5j+j9dV/7k7u4DcHpZ4e29kbiEht/Bff3Wud5r8O4f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kQRPEAAAA3AAAAA8AAAAAAAAAAAAAAAAAmAIAAGRycy9k&#10;b3ducmV2LnhtbFBLBQYAAAAABAAEAPUAAACJAwAAAAA=&#10;" filled="f" stroked="f" strokeweight=".5pt">
              <v:textbox>
                <w:txbxContent>
                  <w:p w:rsidR="00CF2438" w:rsidRPr="00010970" w:rsidRDefault="00CF2438" w:rsidP="00B92C13">
                    <w:pPr>
                      <w:rPr>
                        <w:rFonts w:ascii="Lucida Sans Unicode" w:hAnsi="Lucida Sans Unicode" w:cs="Lucida Sans Unicode"/>
                        <w:sz w:val="24"/>
                        <w:szCs w:val="24"/>
                      </w:rPr>
                    </w:pPr>
                    <w:r w:rsidRPr="00010970">
                      <w:rPr>
                        <w:rFonts w:ascii="Lucida Sans Unicode" w:hAnsi="Lucida Sans Unicode" w:cs="Lucida Sans Unicode"/>
                        <w:sz w:val="24"/>
                        <w:szCs w:val="24"/>
                      </w:rPr>
                      <w:t>V6.2</w:t>
                    </w:r>
                  </w:p>
                  <w:p w:rsidR="00CF2438" w:rsidRPr="00010970" w:rsidRDefault="00CF2438" w:rsidP="00B92C13">
                    <w:pPr>
                      <w:rPr>
                        <w:rFonts w:ascii="Lucida Sans Unicode" w:hAnsi="Lucida Sans Unicode" w:cs="Lucida Sans Unicode"/>
                        <w:sz w:val="24"/>
                        <w:szCs w:val="24"/>
                      </w:rPr>
                    </w:pPr>
                  </w:p>
                </w:txbxContent>
              </v:textbox>
            </v:shape>
            <v:line id="Sirgkonnektor 195" o:spid="_x0000_s1037" style="position:absolute;visibility:visible" from="10502,12657" to="10504,18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u+LsMAAADcAAAADwAAAGRycy9kb3ducmV2LnhtbERP20rDQBB9F/oPywh9sxNbLDbNpkhR&#10;EVG0t/chO01Ss7Mhu7Zpv94VBN/mcK6TLXrbqCN3vnai4XaUgGIpnKml1LDdPN3cg/KBxFDjhDWc&#10;2cMiH1xllBp3khUf16FUMUR8ShqqENoU0RcVW/Ij17JEbu86SyHCrkTT0SmG2wbHSTJFS7XEhopa&#10;XlZcfK2/rYZPrCe71zfziB9h074nB5w+X1Dr4XX/MAcVuA//4j/3i4nzZ3fw+0y8AP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rvi7DAAAA3AAAAA8AAAAAAAAAAAAA&#10;AAAAoQIAAGRycy9kb3ducmV2LnhtbFBLBQYAAAAABAAEAPkAAACRAwAAAAA=&#10;" strokecolor="#5f497a" strokeweight="2pt"/>
            <v:shape id="Tekstiväli 196" o:spid="_x0000_s1038" type="#_x0000_t202" style="position:absolute;left:6940;top:6088;width:6217;height:343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p6/8QA&#10;AADcAAAADwAAAGRycy9kb3ducmV2LnhtbERPTWsCMRC9F/wPYQq9SM3aw6Jbo1ShRcQq1VI8Dpvp&#10;ZnEzWZKo679vBKG3ebzPmcw624gz+VA7VjAcZCCIS6drrhR879+fRyBCRNbYOCYFVwowm/YeJlho&#10;d+EvOu9iJVIIhwIVmBjbQspQGrIYBq4lTtyv8xZjgr6S2uMlhdtGvmRZLi3WnBoMtrQwVB53J6vg&#10;aFb9bfbxOf/Jl1e/2Z/cwa8PSj09dm+vICJ18V98dy91mj/O4fZMukB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6ev/EAAAA3AAAAA8AAAAAAAAAAAAAAAAAmAIAAGRycy9k&#10;b3ducmV2LnhtbFBLBQYAAAAABAAEAPUAAACJAwAAAAA=&#10;" filled="f" stroked="f" strokeweight=".5pt">
              <v:textbox>
                <w:txbxContent>
                  <w:p w:rsidR="00CF2438" w:rsidRPr="00010970" w:rsidRDefault="00CF2438" w:rsidP="00B92C13">
                    <w:pPr>
                      <w:rPr>
                        <w:rStyle w:val="releaseharu"/>
                        <w:sz w:val="24"/>
                        <w:szCs w:val="24"/>
                      </w:rPr>
                    </w:pPr>
                    <w:r>
                      <w:rPr>
                        <w:rStyle w:val="releaseharu"/>
                        <w:sz w:val="24"/>
                        <w:szCs w:val="24"/>
                      </w:rPr>
                      <w:t>hotfix</w:t>
                    </w:r>
                  </w:p>
                  <w:p w:rsidR="00CF2438" w:rsidRPr="00010970" w:rsidRDefault="00CF2438" w:rsidP="00B92C13">
                    <w:pPr>
                      <w:rPr>
                        <w:rFonts w:ascii="Lucida Sans Unicode" w:hAnsi="Lucida Sans Unicode" w:cs="Lucida Sans Unicode"/>
                        <w:sz w:val="24"/>
                        <w:szCs w:val="24"/>
                      </w:rPr>
                    </w:pPr>
                  </w:p>
                </w:txbxContent>
              </v:textbox>
            </v:shape>
            <v:shape id="Sirge noolkonnektor 197" o:spid="_x0000_s1039" type="#_x0000_t32" style="position:absolute;left:6983;top:18457;width:3521;height:201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cB+cUAAADcAAAADwAAAGRycy9kb3ducmV2LnhtbERPS0/CQBC+m/AfNmPihcBWTRQKCzFG&#10;DAQ58Dpwm3THttidrd0Ryr93TUi8zZfvOeNp6yp1oiaUng3c9xNQxJm3JecGdttZbwAqCLLFyjMZ&#10;uFCA6aRzM8bU+jOv6bSRXMUQDikaKETqVOuQFeQw9H1NHLlP3ziUCJtc2wbPMdxV+iFJnrTDkmND&#10;gTW9FpR9bX6cAXzL7fL4IYfZqvs9kMuOF+/7R2PubtuXESihVv7FV/fcxvnDZ/h7Jl6gJ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WcB+cUAAADcAAAADwAAAAAAAAAA&#10;AAAAAAChAgAAZHJzL2Rvd25yZXYueG1sUEsFBgAAAAAEAAQA+QAAAJMDAAAAAA==&#10;">
              <v:stroke endarrow="open" endarrowwidth="wide"/>
            </v:shape>
            <v:shape id="Tekstiväli 199" o:spid="_x0000_s1040" type="#_x0000_t202" style="position:absolute;left:14833;top:18442;width:6687;height:342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XujcQA&#10;AADcAAAADwAAAGRycy9kb3ducmV2LnhtbERPTWsCMRC9C/6HMIIXqdl6EF2N0hYqIq2lWsTjsJlu&#10;FjeTJYm6/vumIHibx/uc+bK1tbiQD5VjBc/DDARx4XTFpYKf/fvTBESIyBprx6TgRgGWi25njrl2&#10;V/6myy6WIoVwyFGBibHJpQyFIYth6BrixP06bzEm6EupPV5TuK3lKMvG0mLFqcFgQ2+GitPubBWc&#10;zGbwla0+Xw/j9c1v92d39B9Hpfq99mUGIlIbH+K7e63T/OkU/p9JF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l7o3EAAAA3AAAAA8AAAAAAAAAAAAAAAAAmAIAAGRycy9k&#10;b3ducmV2LnhtbFBLBQYAAAAABAAEAPUAAACJAwAAAAA=&#10;" filled="f" stroked="f" strokeweight=".5pt">
              <v:textbox>
                <w:txbxContent>
                  <w:p w:rsidR="00CF2438" w:rsidRPr="00010970" w:rsidRDefault="00CF2438" w:rsidP="00B92C13">
                    <w:pPr>
                      <w:rPr>
                        <w:rFonts w:ascii="Lucida Sans Unicode" w:hAnsi="Lucida Sans Unicode" w:cs="Lucida Sans Unicode"/>
                        <w:sz w:val="24"/>
                        <w:szCs w:val="24"/>
                      </w:rPr>
                    </w:pPr>
                    <w:r w:rsidRPr="00010970">
                      <w:rPr>
                        <w:rFonts w:ascii="Lucida Sans Unicode" w:hAnsi="Lucida Sans Unicode" w:cs="Lucida Sans Unicode"/>
                        <w:sz w:val="24"/>
                        <w:szCs w:val="24"/>
                      </w:rPr>
                      <w:t>V6.2</w:t>
                    </w:r>
                    <w:r>
                      <w:rPr>
                        <w:rFonts w:ascii="Lucida Sans Unicode" w:hAnsi="Lucida Sans Unicode" w:cs="Lucida Sans Unicode"/>
                        <w:sz w:val="24"/>
                        <w:szCs w:val="24"/>
                      </w:rPr>
                      <w:t>.1</w:t>
                    </w:r>
                  </w:p>
                  <w:p w:rsidR="00CF2438" w:rsidRPr="00010970" w:rsidRDefault="00CF2438" w:rsidP="00B92C13">
                    <w:pPr>
                      <w:rPr>
                        <w:rFonts w:ascii="Lucida Sans Unicode" w:hAnsi="Lucida Sans Unicode" w:cs="Lucida Sans Unicode"/>
                        <w:sz w:val="24"/>
                        <w:szCs w:val="24"/>
                      </w:rPr>
                    </w:pPr>
                  </w:p>
                </w:txbxContent>
              </v:textbox>
            </v:shape>
            <w10:anchorlock/>
          </v:group>
        </w:pict>
      </w:r>
    </w:p>
    <w:p w:rsidR="00CF2438" w:rsidRPr="00B92C13" w:rsidRDefault="00CF2438" w:rsidP="00B92C13">
      <w:r>
        <w:rPr>
          <w:noProof/>
          <w:lang w:eastAsia="et-EE"/>
        </w:rPr>
      </w:r>
      <w:r w:rsidRPr="00B92C13">
        <w:pict>
          <v:group id="Lõuend 147" o:spid="_x0000_s1041" editas="canvas" style="width:162.05pt;height:195.35pt;mso-position-horizontal-relative:char;mso-position-vertical-relative:line" coordsize="20574,24803">
            <v:shape id="_x0000_s1042" type="#_x0000_t75" style="position:absolute;width:20574;height:24803;visibility:visible">
              <v:fill o:detectmouseclick="t"/>
              <v:path o:connecttype="none"/>
            </v:shape>
            <v:shape id="Tekstiväli 127" o:spid="_x0000_s1043" type="#_x0000_t202" style="position:absolute;left:9052;top:1346;width:4095;height:343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7s/sMA&#10;AADcAAAADwAAAGRycy9kb3ducmV2LnhtbERPTWvCQBC9F/wPywje6sYIbUxdRQQhBz00Kr0O2WkS&#10;mp2Nu6vGf+8WCr3N433Ocj2YTtzI+daygtk0AUFcWd1yreB03L1mIHxA1thZJgUP8rBejV6WmGt7&#10;50+6laEWMYR9jgqaEPpcSl81ZNBPbU8cuW/rDIYIXS21w3sMN51Mk+RNGmw5NjTY07ah6qe8GgWH&#10;7aLMivThvhbzYldml5ndZ2elJuNh8wEi0BD+xX/uQsf56Tv8PhMv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7s/sMAAADcAAAADwAAAAAAAAAAAAAAAACYAgAAZHJzL2Rv&#10;d25yZXYueG1sUEsFBgAAAAAEAAQA9QAAAIgDAAAAAA==&#10;" stroked="f" strokeweight=".5pt">
              <v:textbox>
                <w:txbxContent>
                  <w:p w:rsidR="00CF2438" w:rsidRPr="00B92C13" w:rsidRDefault="00CF2438" w:rsidP="00B92C13">
                    <w:pPr>
                      <w:rPr>
                        <w:rFonts w:ascii="Lucida Sans Unicode" w:hAnsi="Lucida Sans Unicode" w:cs="Lucida Sans Unicode"/>
                        <w:sz w:val="24"/>
                        <w:szCs w:val="24"/>
                      </w:rPr>
                    </w:pPr>
                    <w:r w:rsidRPr="00B92C13">
                      <w:rPr>
                        <w:rFonts w:ascii="Lucida Sans Unicode" w:hAnsi="Lucida Sans Unicode" w:cs="Lucida Sans Unicode"/>
                        <w:sz w:val="24"/>
                        <w:szCs w:val="24"/>
                      </w:rPr>
                      <w:t>XM</w:t>
                    </w:r>
                  </w:p>
                  <w:p w:rsidR="00CF2438" w:rsidRPr="00B92C13" w:rsidRDefault="00CF2438" w:rsidP="00B92C13">
                    <w:pPr>
                      <w:rPr>
                        <w:rFonts w:ascii="Lucida Sans Unicode" w:hAnsi="Lucida Sans Unicode" w:cs="Lucida Sans Unicode"/>
                        <w:sz w:val="24"/>
                        <w:szCs w:val="24"/>
                      </w:rPr>
                    </w:pPr>
                  </w:p>
                </w:txbxContent>
              </v:textbox>
            </v:shape>
            <v:rect id="Ristkülik 131" o:spid="_x0000_s1044" style="position:absolute;left:2706;top:9139;width:15247;height:138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Wx8IA&#10;AADcAAAADwAAAGRycy9kb3ducmV2LnhtbERPS4vCMBC+C/6HMIIX0bQuiHSNIoogIj73sMehmW2r&#10;zaQ00Xb/vVlY8DYf33Nmi9aU4km1KywriEcRCOLU6oIzBV/XzXAKwnlkjaVlUvBLDhbzbmeGibYN&#10;n+l58ZkIIewSVJB7XyVSujQng25kK+LA/djaoA+wzqSusQnhppTjKJpIgwWHhhwrWuWU3i8PowCP&#10;t0ETr083WdljtD8dJn71vVOq32uXnyA8tf4t/ndvdZj/EcPfM+EC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9tbHwgAAANwAAAAPAAAAAAAAAAAAAAAAAJgCAABkcnMvZG93&#10;bnJldi54bWxQSwUGAAAAAAQABAD1AAAAhwMAAAAA&#10;" filled="f">
              <v:stroke endarrow="open" endarrowwidth="wide" endarrowlength="long"/>
            </v:rect>
            <v:line id="Sirgkonnektor 133" o:spid="_x0000_s1045" style="position:absolute;visibility:visible" from="14229,9134" to="14229,23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JUMIAAADcAAAADwAAAGRycy9kb3ducmV2LnhtbERPS2uDQBC+F/oflink1qytIMG4CRIo&#10;5FaiDbkO7vhI3Flxt9H667OFQm/z8T0n28+mF3caXWdZwds6AkFcWd1xo+Cr/HjdgHAeWWNvmRT8&#10;kIP97vkpw1TbiU90L3wjQgi7FBW03g+plK5qyaBb24E4cLUdDfoAx0bqEacQbnr5HkWJNNhxaGhx&#10;oENL1a34NgpOCdf5dbHTOW/K6fq5WS7H86LU6mXOtyA8zf5f/Oc+6jA/juH3mXCB3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+VJUMIAAADcAAAADwAAAAAAAAAAAAAA&#10;AAChAgAAZHJzL2Rvd25yZXYueG1sUEsFBgAAAAAEAAQA+QAAAJADAAAAAA==&#10;" strokecolor="#31849b" strokeweight="2pt"/>
            <v:shape id="Tekstiväli 134" o:spid="_x0000_s1046" type="#_x0000_t202" style="position:absolute;left:12563;top:3828;width:6913;height:343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XkVMMA&#10;AADcAAAADwAAAGRycy9kb3ducmV2LnhtbERPTWvCQBC9C/6HZQq9mY1aJEZXEUHIoT0YLb0O2TEJ&#10;zc6mu1uN/75bELzN433OejuYTlzJ+daygmmSgiCurG65VnA+HSYZCB+QNXaWScGdPGw349Eac21v&#10;fKRrGWoRQ9jnqKAJoc+l9FVDBn1ie+LIXawzGCJ0tdQObzHcdHKWpgtpsOXY0GBP+4aq7/LXKPjY&#10;L8usmN3d13JeHMrsZ2rfs0+lXl+G3QpEoCE8xQ93oeP8+Rv8PxMv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XkVMMAAADcAAAADwAAAAAAAAAAAAAAAACYAgAAZHJzL2Rv&#10;d25yZXYueG1sUEsFBgAAAAAEAAQA9QAAAIgDAAAAAA==&#10;" stroked="f" strokeweight=".5pt">
              <v:textbox>
                <w:txbxContent>
                  <w:p w:rsidR="00CF2438" w:rsidRPr="00B92C13" w:rsidRDefault="00CF2438" w:rsidP="00B92C13">
                    <w:pPr>
                      <w:rPr>
                        <w:rFonts w:ascii="Lucida Sans Unicode" w:hAnsi="Lucida Sans Unicode" w:cs="Lucida Sans Unicode"/>
                        <w:color w:val="31849B"/>
                        <w:sz w:val="24"/>
                        <w:szCs w:val="24"/>
                      </w:rPr>
                    </w:pPr>
                    <w:r w:rsidRPr="00B92C13">
                      <w:rPr>
                        <w:rFonts w:ascii="Lucida Sans Unicode" w:hAnsi="Lucida Sans Unicode" w:cs="Lucida Sans Unicode"/>
                        <w:color w:val="31849B"/>
                        <w:sz w:val="24"/>
                        <w:szCs w:val="24"/>
                      </w:rPr>
                      <w:t>master</w:t>
                    </w:r>
                  </w:p>
                  <w:p w:rsidR="00CF2438" w:rsidRPr="00B92C13" w:rsidRDefault="00CF2438" w:rsidP="00B92C13">
                    <w:pPr>
                      <w:rPr>
                        <w:rFonts w:ascii="Lucida Sans Unicode" w:hAnsi="Lucida Sans Unicode" w:cs="Lucida Sans Unicode"/>
                        <w:sz w:val="24"/>
                        <w:szCs w:val="24"/>
                      </w:rPr>
                    </w:pPr>
                  </w:p>
                </w:txbxContent>
              </v:textbox>
            </v:shape>
            <v:shape id="Tekstiväli 135" o:spid="_x0000_s1047" type="#_x0000_t202" style="position:absolute;left:2076;top:3828;width:7611;height:343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lBz8MA&#10;AADcAAAADwAAAGRycy9kb3ducmV2LnhtbERPTWvCQBC9C/6HZQq9mY1KJUZXEUHIoT0YLb0O2TEJ&#10;zc6mu1uN/75bELzN433OejuYTlzJ+daygmmSgiCurG65VnA+HSYZCB+QNXaWScGdPGw349Eac21v&#10;fKRrGWoRQ9jnqKAJoc+l9FVDBn1ie+LIXawzGCJ0tdQObzHcdHKWpgtpsOXY0GBP+4aq7/LXKPjY&#10;L8usmN3d13JeHMrsZ2rfs0+lXl+G3QpEoCE8xQ93oeP8+Rv8PxMv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7lBz8MAAADcAAAADwAAAAAAAAAAAAAAAACYAgAAZHJzL2Rv&#10;d25yZXYueG1sUEsFBgAAAAAEAAQA9QAAAIgDAAAAAA==&#10;" stroked="f" strokeweight=".5pt">
              <v:textbox>
                <w:txbxContent>
                  <w:p w:rsidR="00CF2438" w:rsidRPr="00B92C13" w:rsidRDefault="00CF2438" w:rsidP="00B92C13">
                    <w:pPr>
                      <w:rPr>
                        <w:rFonts w:ascii="Lucida Sans Unicode" w:hAnsi="Lucida Sans Unicode" w:cs="Lucida Sans Unicode"/>
                        <w:color w:val="FF0000"/>
                        <w:sz w:val="24"/>
                        <w:szCs w:val="24"/>
                      </w:rPr>
                    </w:pPr>
                    <w:r w:rsidRPr="00B92C13">
                      <w:rPr>
                        <w:rFonts w:ascii="Lucida Sans Unicode" w:hAnsi="Lucida Sans Unicode" w:cs="Lucida Sans Unicode"/>
                        <w:color w:val="FF0000"/>
                        <w:sz w:val="24"/>
                        <w:szCs w:val="24"/>
                      </w:rPr>
                      <w:t>dev</w:t>
                    </w:r>
                    <w:r w:rsidRPr="00B92C13">
                      <w:rPr>
                        <w:rStyle w:val="developharu"/>
                        <w:szCs w:val="24"/>
                      </w:rPr>
                      <w:t>e</w:t>
                    </w:r>
                    <w:r w:rsidRPr="00B92C13">
                      <w:rPr>
                        <w:rFonts w:ascii="Lucida Sans Unicode" w:hAnsi="Lucida Sans Unicode" w:cs="Lucida Sans Unicode"/>
                        <w:color w:val="FF0000"/>
                        <w:sz w:val="24"/>
                        <w:szCs w:val="24"/>
                      </w:rPr>
                      <w:t>lop</w:t>
                    </w:r>
                  </w:p>
                  <w:p w:rsidR="00CF2438" w:rsidRPr="00B92C13" w:rsidRDefault="00CF2438" w:rsidP="00B92C13">
                    <w:pPr>
                      <w:rPr>
                        <w:rFonts w:ascii="Lucida Sans Unicode" w:hAnsi="Lucida Sans Unicode" w:cs="Lucida Sans Unicode"/>
                        <w:sz w:val="24"/>
                        <w:szCs w:val="24"/>
                      </w:rPr>
                    </w:pPr>
                  </w:p>
                </w:txbxContent>
              </v:textbox>
            </v:shape>
            <v:line id="Sirgkonnektor 136" o:spid="_x0000_s1048" style="position:absolute;visibility:visible" from="6983,9043" to="6985,23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GIRMQAAADcAAAADwAAAGRycy9kb3ducmV2LnhtbERPS2vCQBC+F/wPywi9NZv6oqSuIopB&#10;qj00TaHHITtNgtnZkN3G+O+7gtDbfHzPWa4H04ieOldbVvAcxSCIC6trLhXkn/unFxDOI2tsLJOC&#10;KzlYr0YPS0y0vfAH9ZkvRQhhl6CCyvs2kdIVFRl0kW2JA/djO4M+wK6UusNLCDeNnMTxQhqsOTRU&#10;2NK2ouKc/RoFX818t02P77P8O59tMN69cXpCpR7Hw+YVhKfB/4vv7oMO86cLuD0TLp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YhExAAAANwAAAAPAAAAAAAAAAAA&#10;AAAAAKECAABkcnMvZG93bnJldi54bWxQSwUGAAAAAAQABAD5AAAAkgMAAAAA&#10;" strokecolor="red" strokeweight="2pt"/>
            <v:shape id="Sirge noolkonnektor 143" o:spid="_x0000_s1049" type="#_x0000_t32" style="position:absolute;left:6716;top:11684;width:3957;height:97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halcMAAADcAAAADwAAAGRycy9kb3ducmV2LnhtbERPS2vCQBC+F/oflhG8FN2oRSS6SlsR&#10;RHrwBV7H7JgEs7MhO2r677tCobf5+J4zW7SuUndqQunZwKCfgCLOvC05N3A8rHoTUEGQLVaeycAP&#10;BVjMX19mmFr/4B3d95KrGMIhRQOFSJ1qHbKCHIa+r4kjd/GNQ4mwybVt8BHDXaWHSTLWDkuODQXW&#10;9FVQdt3fnAEZbCbnz9M5Xw5P39n6ILTa+jdjup32YwpKqJV/8Z97beP89xE8n4kX6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oWpXDAAAA3AAAAA8AAAAAAAAAAAAA&#10;AAAAoQIAAGRycy9kb3ducmV2LnhtbFBLBQYAAAAABAAEAPkAAACRAwAAAAA=&#10;">
              <v:stroke endarrow="open" endarrowwidth="wide"/>
            </v:shape>
            <v:shape id="Sirge noolkonnektor 148" o:spid="_x0000_s1050" type="#_x0000_t32" style="position:absolute;left:10660;top:18626;width:3164;height:14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zI5MYAAADcAAAADwAAAGRycy9kb3ducmV2LnhtbESPT2sCQQzF70K/w5BCL1JnlSKydZS2&#10;IkjpwT8Fr3En3V26k1l2om6/fXMQvCW8l/d+mS/70JgLdamO7GA8ysAQF9HXXDr4PqyfZ2CSIHts&#10;IpODP0qwXDwM5pj7eOUdXfZSGg3hlKODSqTNrU1FRQHTKLbEqv3ELqDo2pXWd3jV8NDYSZZNbcCa&#10;taHClj4qKn735+BAxp+z0/vxVK4mx69icxBab+PQuafH/u0VjFAvd/PteuMV/0Vp9RmdwC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MyOTGAAAA3AAAAA8AAAAAAAAA&#10;AAAAAAAAoQIAAGRycy9kb3ducmV2LnhtbFBLBQYAAAAABAAEAPkAAACUAwAAAAA=&#10;">
              <v:stroke endarrow="open" endarrowwidth="wide"/>
            </v:shape>
            <v:shape id="Tekstiväli 149" o:spid="_x0000_s1051" type="#_x0000_t202" style="position:absolute;left:15032;top:17966;width:5237;height:343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XCysQA&#10;AADcAAAADwAAAGRycy9kb3ducmV2LnhtbERPTWsCMRC9F/wPYQq9iGYtIu3WKCooUmxLVYrHYTPd&#10;LG4mSxJ1/feNIPQ2j/c542lra3EmHyrHCgb9DARx4XTFpYL9btl7AREissbaMSm4UoDppPMwxly7&#10;C3/TeRtLkUI45KjAxNjkUobCkMXQdw1x4n6dtxgT9KXUHi8p3NbyOctG0mLFqcFgQwtDxXF7sgqO&#10;5r37la0+5j+j9dV/7k7u4DcHpZ4e29kbiEht/Bff3Wud5g9f4f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FwsrEAAAA3AAAAA8AAAAAAAAAAAAAAAAAmAIAAGRycy9k&#10;b3ducmV2LnhtbFBLBQYAAAAABAAEAPUAAACJAwAAAAA=&#10;" filled="f" stroked="f" strokeweight=".5pt">
              <v:textbox>
                <w:txbxContent>
                  <w:p w:rsidR="00CF2438" w:rsidRPr="00B92C13" w:rsidRDefault="00CF2438" w:rsidP="00B92C13">
                    <w:pPr>
                      <w:rPr>
                        <w:rFonts w:ascii="Lucida Sans Unicode" w:hAnsi="Lucida Sans Unicode" w:cs="Lucida Sans Unicode"/>
                        <w:sz w:val="24"/>
                        <w:szCs w:val="24"/>
                      </w:rPr>
                    </w:pPr>
                    <w:r w:rsidRPr="00B92C13">
                      <w:rPr>
                        <w:rFonts w:ascii="Lucida Sans Unicode" w:hAnsi="Lucida Sans Unicode" w:cs="Lucida Sans Unicode"/>
                        <w:sz w:val="24"/>
                        <w:szCs w:val="24"/>
                      </w:rPr>
                      <w:t>V6.2</w:t>
                    </w:r>
                  </w:p>
                  <w:p w:rsidR="00CF2438" w:rsidRPr="00B92C13" w:rsidRDefault="00CF2438" w:rsidP="00B92C13">
                    <w:pPr>
                      <w:rPr>
                        <w:rFonts w:ascii="Lucida Sans Unicode" w:hAnsi="Lucida Sans Unicode" w:cs="Lucida Sans Unicode"/>
                        <w:sz w:val="24"/>
                        <w:szCs w:val="24"/>
                      </w:rPr>
                    </w:pPr>
                  </w:p>
                </w:txbxContent>
              </v:textbox>
            </v:shape>
            <v:line id="Sirgkonnektor 151" o:spid="_x0000_s1052" style="position:absolute;visibility:visible" from="10502,12657" to="10504,18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kCt8IAAADcAAAADwAAAGRycy9kb3ducmV2LnhtbERP22rCQBB9L/Qflin4VicqFUldpRSV&#10;UhRv9X3Ijkna7GzIbjX69a5Q6NscznXG09ZW6sSNL51o6HUTUCyZM6XkGr728+cRKB9IDFVOWMOF&#10;PUwnjw9jSo07y5ZPu5CrGCI+JQ1FCHWK6LOCLfmuq1kid3SNpRBhk6Np6BzDbYX9JBmipVJiQ0E1&#10;vxec/ex+rYYNloPD59LMcB329Sr5xuHiilp3ntq3V1CB2/Av/nN/mDj/pQf3Z+IFOL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6kCt8IAAADcAAAADwAAAAAAAAAAAAAA&#10;AAChAgAAZHJzL2Rvd25yZXYueG1sUEsFBgAAAAAEAAQA+QAAAJADAAAAAA==&#10;" strokecolor="#5f497a" strokeweight="2pt"/>
            <v:shape id="Tekstiväli 152" o:spid="_x0000_s1053" type="#_x0000_t202" style="position:absolute;left:6945;top:6094;width:7059;height:343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jGZsMA&#10;AADcAAAADwAAAGRycy9kb3ducmV2LnhtbERPTWsCMRC9F/wPYQQvUrMKlbIapS0oUqxSLeJx2Ew3&#10;i5vJkkRd/70pCL3N433OdN7aWlzIh8qxguEgA0FcOF1xqeBnv3h+BREissbaMSm4UYD5rPM0xVy7&#10;K3/TZRdLkUI45KjAxNjkUobCkMUwcA1x4n6dtxgT9KXUHq8p3NZylGVjabHi1GCwoQ9DxWl3tgpO&#10;5rO/zZZf74fx6uY3+7M7+vVRqV63fZuAiNTGf/HDvdJp/ssI/p5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jGZsMAAADcAAAADwAAAAAAAAAAAAAAAACYAgAAZHJzL2Rv&#10;d25yZXYueG1sUEsFBgAAAAAEAAQA9QAAAIgDAAAAAA==&#10;" filled="f" stroked="f" strokeweight=".5pt">
              <v:textbox>
                <w:txbxContent>
                  <w:p w:rsidR="00CF2438" w:rsidRPr="00B92C13" w:rsidRDefault="00CF2438" w:rsidP="00B92C13">
                    <w:pPr>
                      <w:rPr>
                        <w:rStyle w:val="releaseharu"/>
                        <w:sz w:val="24"/>
                        <w:szCs w:val="24"/>
                      </w:rPr>
                    </w:pPr>
                    <w:r w:rsidRPr="00B92C13">
                      <w:rPr>
                        <w:rStyle w:val="releaseharu"/>
                        <w:sz w:val="24"/>
                        <w:szCs w:val="24"/>
                      </w:rPr>
                      <w:t>release</w:t>
                    </w:r>
                  </w:p>
                  <w:p w:rsidR="00CF2438" w:rsidRPr="00B92C13" w:rsidRDefault="00CF2438" w:rsidP="00B92C13">
                    <w:pPr>
                      <w:rPr>
                        <w:rFonts w:ascii="Lucida Sans Unicode" w:hAnsi="Lucida Sans Unicode" w:cs="Lucida Sans Unicode"/>
                        <w:sz w:val="24"/>
                        <w:szCs w:val="24"/>
                      </w:rPr>
                    </w:pPr>
                  </w:p>
                </w:txbxContent>
              </v:textbox>
            </v:shape>
            <v:shape id="Sirge noolkonnektor 183" o:spid="_x0000_s1054" type="#_x0000_t32" style="position:absolute;left:6983;top:18457;width:3521;height:201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WRJ8QAAADcAAAADwAAAGRycy9kb3ducmV2LnhtbERPS2vCQBC+F/wPyxR6KXWjQgnRVUqp&#10;0lI9+OjB25CdJqnZ2Zidavz3XaHgbT6+50xmnavVidpQeTYw6CegiHNvKy4M7LbzpxRUEGSLtWcy&#10;cKEAs2nvboKZ9Wde02kjhYohHDI0UIo0mdYhL8lh6PuGOHLfvnUoEbaFti2eY7ir9TBJnrXDimND&#10;iQ29lpQfNr/OAL4V9vNnKfv56vGYymXHH4uvkTEP993LGJRQJzfxv/vdxvnpCK7PxAv09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hZEnxAAAANwAAAAPAAAAAAAAAAAA&#10;AAAAAKECAABkcnMvZG93bnJldi54bWxQSwUGAAAAAAQABAD5AAAAkgMAAAAA&#10;">
              <v:stroke endarrow="open" endarrowwidth="wide"/>
            </v:shape>
            <w10:anchorlock/>
          </v:group>
        </w:pict>
      </w:r>
    </w:p>
    <w:p w:rsidR="00CF2438" w:rsidRPr="00B92C13" w:rsidRDefault="00CF2438" w:rsidP="00B92C13">
      <w:r>
        <w:rPr>
          <w:noProof/>
          <w:lang w:eastAsia="et-EE"/>
        </w:rPr>
      </w:r>
      <w:r w:rsidRPr="00B92C13">
        <w:pict>
          <v:group id="Lõuend 120" o:spid="_x0000_s1055" editas="canvas" style="width:250.65pt;height:198pt;mso-position-horizontal-relative:char;mso-position-vertical-relative:line" coordsize="31832,25146">
            <v:shape id="_x0000_s1056" type="#_x0000_t75" style="position:absolute;width:31832;height:25146;visibility:visible">
              <v:fill o:detectmouseclick="t"/>
              <v:path o:connecttype="none"/>
            </v:shape>
            <v:shape id="Tekstiväli 100" o:spid="_x0000_s1057" type="#_x0000_t202" style="position:absolute;left:3759;top:1321;width:6934;height:343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Io6sUA&#10;AADcAAAADwAAAGRycy9kb3ducmV2LnhtbESPQWvCQBCF7wX/wzKCt7pRQWLqKkUQctBDU0uvQ3aa&#10;hGZn092txn/fOQi9zfDevPfNdj+6Xl0pxM6zgcU8A0Vce9txY+DyfnzOQcWEbLH3TAbuFGG/mzxt&#10;sbD+xm90rVKjJIRjgQbalIZC61i35DDO/UAs2pcPDpOsodE24E3CXa+XWbbWDjuWhhYHOrRUf1e/&#10;zsD5sKnycnkPn5tVeazyn4U/5R/GzKbj6wuoRGP6Nz+uSyv4meDLMzKB3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oijqxQAAANwAAAAPAAAAAAAAAAAAAAAAAJgCAABkcnMv&#10;ZG93bnJldi54bWxQSwUGAAAAAAQABAD1AAAAigMAAAAA&#10;" stroked="f" strokeweight=".5pt">
              <v:textbox>
                <w:txbxContent>
                  <w:p w:rsidR="00CF2438" w:rsidRPr="00010970" w:rsidRDefault="00CF2438" w:rsidP="00B92C13">
                    <w:pPr>
                      <w:rPr>
                        <w:rFonts w:ascii="Lucida Sans Unicode" w:hAnsi="Lucida Sans Unicode" w:cs="Lucida Sans Unicode"/>
                        <w:sz w:val="24"/>
                        <w:szCs w:val="24"/>
                      </w:rPr>
                    </w:pPr>
                    <w:r w:rsidRPr="00010970">
                      <w:rPr>
                        <w:rFonts w:ascii="Lucida Sans Unicode" w:hAnsi="Lucida Sans Unicode" w:cs="Lucida Sans Unicode"/>
                        <w:sz w:val="24"/>
                        <w:szCs w:val="24"/>
                      </w:rPr>
                      <w:t>vendor</w:t>
                    </w:r>
                  </w:p>
                  <w:p w:rsidR="00CF2438" w:rsidRPr="00010970" w:rsidRDefault="00CF2438" w:rsidP="00B92C13">
                    <w:pPr>
                      <w:rPr>
                        <w:rFonts w:ascii="Lucida Sans Unicode" w:hAnsi="Lucida Sans Unicode" w:cs="Lucida Sans Unicode"/>
                        <w:sz w:val="24"/>
                        <w:szCs w:val="24"/>
                      </w:rPr>
                    </w:pPr>
                  </w:p>
                </w:txbxContent>
              </v:textbox>
            </v:shape>
            <v:shape id="Tekstiväli 101" o:spid="_x0000_s1058" type="#_x0000_t202" style="position:absolute;left:21444;top:1137;width:4095;height:343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6NccIA&#10;AADcAAAADwAAAGRycy9kb3ducmV2LnhtbERPTYvCMBC9L/gfwgje1rQKS61GEUHoYfewdRevQzO2&#10;xWZSk6zWf78RBG/zeJ+z2gymE1dyvrWsIJ0mIIgrq1uuFfwc9u8ZCB+QNXaWScGdPGzWo7cV5tre&#10;+JuuZahFDGGfo4ImhD6X0lcNGfRT2xNH7mSdwRChq6V2eIvhppOzJPmQBluODQ32tGuoOpd/RsHX&#10;blFmxezujot5sS+zS2o/s1+lJuNhuwQRaAgv8dNd6Dg/SeHxTL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7o1xwgAAANwAAAAPAAAAAAAAAAAAAAAAAJgCAABkcnMvZG93&#10;bnJldi54bWxQSwUGAAAAAAQABAD1AAAAhwMAAAAA&#10;" stroked="f" strokeweight=".5pt">
              <v:textbox>
                <w:txbxContent>
                  <w:p w:rsidR="00CF2438" w:rsidRPr="00010970" w:rsidRDefault="00CF2438" w:rsidP="00B92C13">
                    <w:pPr>
                      <w:rPr>
                        <w:rFonts w:ascii="Lucida Sans Unicode" w:hAnsi="Lucida Sans Unicode" w:cs="Lucida Sans Unicode"/>
                        <w:sz w:val="24"/>
                        <w:szCs w:val="24"/>
                      </w:rPr>
                    </w:pPr>
                    <w:r w:rsidRPr="00010970">
                      <w:rPr>
                        <w:rFonts w:ascii="Lucida Sans Unicode" w:hAnsi="Lucida Sans Unicode" w:cs="Lucida Sans Unicode"/>
                        <w:sz w:val="24"/>
                        <w:szCs w:val="24"/>
                      </w:rPr>
                      <w:t>XM</w:t>
                    </w:r>
                  </w:p>
                  <w:p w:rsidR="00CF2438" w:rsidRPr="00010970" w:rsidRDefault="00CF2438" w:rsidP="00B92C13">
                    <w:pPr>
                      <w:rPr>
                        <w:rFonts w:ascii="Lucida Sans Unicode" w:hAnsi="Lucida Sans Unicode" w:cs="Lucida Sans Unicode"/>
                        <w:sz w:val="24"/>
                        <w:szCs w:val="24"/>
                      </w:rPr>
                    </w:pPr>
                  </w:p>
                </w:txbxContent>
              </v:textbox>
            </v:shape>
            <v:rect id="Ristkülik 104" o:spid="_x0000_s1059" style="position:absolute;left:4938;top:9139;width:4572;height:138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2/4sQA&#10;AADcAAAADwAAAGRycy9kb3ducmV2LnhtbERPTWvCQBC9C/6HZYRepO5aipTUTRBLoYhUm3rwOGSn&#10;STQ7G7Jbk/77riB4m8f7nGU22EZcqPO1Yw3zmQJBXDhTc6nh8P3++ALCB2SDjWPS8EcesnQ8WmJi&#10;XM9fdMlDKWII+wQ1VCG0iZS+qMiin7mWOHI/rrMYIuxKaTrsY7ht5JNSC2mx5thQYUvriopz/ms1&#10;4O407edv+5Ns3U5t95+LsD5utH6YDKtXEIGGcBff3B8mzlfPcH0mXi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tv+LEAAAA3AAAAA8AAAAAAAAAAAAAAAAAmAIAAGRycy9k&#10;b3ducmV2LnhtbFBLBQYAAAAABAAEAPUAAACJAwAAAAA=&#10;" filled="f">
              <v:stroke endarrow="open" endarrowwidth="wide" endarrowlength="long"/>
            </v:rect>
            <v:rect id="Ristkülik 105" o:spid="_x0000_s1060" style="position:absolute;left:21041;top:9139;width:4572;height:138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EaecQA&#10;AADcAAAADwAAAGRycy9kb3ducmV2LnhtbERPTWvCQBC9C/6HZYRepO5aqJTUTRBLoYhUm3rwOGSn&#10;STQ7G7Jbk/77riB4m8f7nGU22EZcqPO1Yw3zmQJBXDhTc6nh8P3++ALCB2SDjWPS8EcesnQ8WmJi&#10;XM9fdMlDKWII+wQ1VCG0iZS+qMiin7mWOHI/rrMYIuxKaTrsY7ht5JNSC2mx5thQYUvriopz/ms1&#10;4O407edv+5Ns3U5t95+LsD5utH6YDKtXEIGGcBff3B8mzlfPcH0mXi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hGnnEAAAA3AAAAA8AAAAAAAAAAAAAAAAAmAIAAGRycy9k&#10;b3ducmV2LnhtbFBLBQYAAAAABAAEAPUAAACJAwAAAAA=&#10;" filled="f">
              <v:stroke endarrow="open" endarrowwidth="wide" endarrowlength="long"/>
            </v:rect>
            <v:line id="Sirgkonnektor 107" o:spid="_x0000_s1061" style="position:absolute;visibility:visible" from="24559,9139" to="24559,23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KF7sAAAADcAAAADwAAAGRycy9kb3ducmV2LnhtbERPS4vCMBC+L/gfwgje1lQPrtRGKYLg&#10;TXzhdWimD20mpYm29tdvFha8zcf3nGTTm1q8qHWVZQWzaQSCOLO64kLB5bz7XoJwHlljbZkUvMnB&#10;Zj36SjDWtuMjvU6+ECGEXYwKSu+bWEqXlWTQTW1DHLjctgZ9gG0hdYtdCDe1nEfRQhqsODSU2NC2&#10;pOxxehoFxwXn6X2w3TUtzt39sBxu++ug1GTcpysQnnr/Ef+79zrMj37g75lwgVz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ayhe7AAAAA3AAAAA8AAAAAAAAAAAAAAAAA&#10;oQIAAGRycy9kb3ducmV2LnhtbFBLBQYAAAAABAAEAPkAAACOAwAAAAA=&#10;" strokecolor="#31849b" strokeweight="2pt"/>
            <v:shape id="Tekstiväli 108" o:spid="_x0000_s1062" type="#_x0000_t202" style="position:absolute;left:24015;top:4534;width:6915;height:343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Qk7MUA&#10;AADcAAAADwAAAGRycy9kb3ducmV2LnhtbESPQWvCQBCF7wX/wzKCt7pRQWLqKkUQctBDU0uvQ3aa&#10;hGZn092txn/fOQi9zfDevPfNdj+6Xl0pxM6zgcU8A0Vce9txY+DyfnzOQcWEbLH3TAbuFGG/mzxt&#10;sbD+xm90rVKjJIRjgQbalIZC61i35DDO/UAs2pcPDpOsodE24E3CXa+XWbbWDjuWhhYHOrRUf1e/&#10;zsD5sKnycnkPn5tVeazyn4U/5R/GzKbj6wuoRGP6Nz+uSyv4mdDKMzKB3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1CTsxQAAANwAAAAPAAAAAAAAAAAAAAAAAJgCAABkcnMv&#10;ZG93bnJldi54bWxQSwUGAAAAAAQABAD1AAAAigMAAAAA&#10;" stroked="f" strokeweight=".5pt">
              <v:textbox>
                <w:txbxContent>
                  <w:p w:rsidR="00CF2438" w:rsidRPr="009114F5" w:rsidRDefault="00CF2438" w:rsidP="00B92C13">
                    <w:pPr>
                      <w:rPr>
                        <w:rFonts w:ascii="Lucida Sans Unicode" w:hAnsi="Lucida Sans Unicode" w:cs="Lucida Sans Unicode"/>
                        <w:color w:val="31849B"/>
                        <w:sz w:val="24"/>
                        <w:szCs w:val="24"/>
                      </w:rPr>
                    </w:pPr>
                    <w:r w:rsidRPr="009114F5">
                      <w:rPr>
                        <w:rFonts w:ascii="Lucida Sans Unicode" w:hAnsi="Lucida Sans Unicode" w:cs="Lucida Sans Unicode"/>
                        <w:color w:val="31849B"/>
                        <w:sz w:val="24"/>
                        <w:szCs w:val="24"/>
                      </w:rPr>
                      <w:t>master</w:t>
                    </w:r>
                  </w:p>
                  <w:p w:rsidR="00CF2438" w:rsidRPr="00010970" w:rsidRDefault="00CF2438" w:rsidP="00B92C13">
                    <w:pPr>
                      <w:rPr>
                        <w:rFonts w:ascii="Lucida Sans Unicode" w:hAnsi="Lucida Sans Unicode" w:cs="Lucida Sans Unicode"/>
                        <w:sz w:val="24"/>
                        <w:szCs w:val="24"/>
                      </w:rPr>
                    </w:pPr>
                  </w:p>
                </w:txbxContent>
              </v:textbox>
            </v:shape>
            <v:shape id="Tekstiväli 109" o:spid="_x0000_s1063" type="#_x0000_t202" style="position:absolute;left:16389;top:4528;width:7614;height:343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iBd8IA&#10;AADcAAAADwAAAGRycy9kb3ducmV2LnhtbERPTYvCMBC9L/gfwgje1lSFpa1GEUHoYfewdRevQzO2&#10;xWZSk6zWf78RBG/zeJ+z2gymE1dyvrWsYDZNQBBXVrdcK/g57N9TED4ga+wsk4I7edisR28rzLW9&#10;8Tddy1CLGMI+RwVNCH0upa8aMuintieO3Mk6gyFCV0vt8BbDTSfnSfIhDbYcGxrsaddQdS7/jIKv&#10;XVamxfzujtmi2JfpZWY/01+lJuNhuwQRaAgv8dNd6Dg/yeDxTL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IF3wgAAANwAAAAPAAAAAAAAAAAAAAAAAJgCAABkcnMvZG93&#10;bnJldi54bWxQSwUGAAAAAAQABAD1AAAAhwMAAAAA&#10;" stroked="f" strokeweight=".5pt">
              <v:textbox>
                <w:txbxContent>
                  <w:p w:rsidR="00CF2438" w:rsidRPr="00010970" w:rsidRDefault="00CF2438" w:rsidP="00B92C13">
                    <w:pPr>
                      <w:rPr>
                        <w:rFonts w:ascii="Lucida Sans Unicode" w:hAnsi="Lucida Sans Unicode" w:cs="Lucida Sans Unicode"/>
                        <w:color w:val="FF0000"/>
                        <w:sz w:val="24"/>
                        <w:szCs w:val="24"/>
                      </w:rPr>
                    </w:pPr>
                    <w:r w:rsidRPr="00010970">
                      <w:rPr>
                        <w:rFonts w:ascii="Lucida Sans Unicode" w:hAnsi="Lucida Sans Unicode" w:cs="Lucida Sans Unicode"/>
                        <w:color w:val="FF0000"/>
                        <w:sz w:val="24"/>
                        <w:szCs w:val="24"/>
                      </w:rPr>
                      <w:t>dev</w:t>
                    </w:r>
                    <w:r w:rsidRPr="00010970">
                      <w:rPr>
                        <w:rStyle w:val="developharu"/>
                        <w:szCs w:val="24"/>
                      </w:rPr>
                      <w:t>e</w:t>
                    </w:r>
                    <w:r w:rsidRPr="00010970">
                      <w:rPr>
                        <w:rFonts w:ascii="Lucida Sans Unicode" w:hAnsi="Lucida Sans Unicode" w:cs="Lucida Sans Unicode"/>
                        <w:color w:val="FF0000"/>
                        <w:sz w:val="24"/>
                        <w:szCs w:val="24"/>
                      </w:rPr>
                      <w:t>lop</w:t>
                    </w:r>
                  </w:p>
                  <w:p w:rsidR="00CF2438" w:rsidRPr="00010970" w:rsidRDefault="00CF2438" w:rsidP="00B92C13">
                    <w:pPr>
                      <w:rPr>
                        <w:rFonts w:ascii="Lucida Sans Unicode" w:hAnsi="Lucida Sans Unicode" w:cs="Lucida Sans Unicode"/>
                        <w:sz w:val="24"/>
                        <w:szCs w:val="24"/>
                      </w:rPr>
                    </w:pPr>
                  </w:p>
                </w:txbxContent>
              </v:textbox>
            </v:shape>
            <v:line id="Sirgkonnektor 110" o:spid="_x0000_s1064" style="position:absolute;visibility:visible" from="22264,9043" to="22267,23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Hpy8UAAADcAAAADwAAAGRycy9kb3ducmV2LnhtbESPQWvCQBCF7wX/wzKCt7pRbJHoKqIo&#10;pa0HNYLHITsmwexsyK6a/vvOodDbDO/Ne9/Ml52r1YPaUHk2MBomoIhzbysuDGSn7esUVIjIFmvP&#10;ZOCHAiwXvZc5ptY/+UCPYyyUhHBI0UAZY5NqHfKSHIahb4hFu/rWYZS1LbRt8SnhrtbjJHnXDiuW&#10;hhIbWpeU3453Z+Bcv23Wu6/9JLtkkxUmm0/efaMxg363moGK1MV/89/1hxX8keDLMzKBXv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/Hpy8UAAADcAAAADwAAAAAAAAAA&#10;AAAAAAChAgAAZHJzL2Rvd25yZXYueG1sUEsFBgAAAAAEAAQA+QAAAJMDAAAAAA==&#10;" strokecolor="red" strokeweight="2pt"/>
            <v:line id="Sirgkonnektor 115" o:spid="_x0000_s1065" style="position:absolute;visibility:visible" from="8011,9043" to="8011,22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Uo378AAADcAAAADwAAAGRycy9kb3ducmV2LnhtbERPy6rCMBDdC/5DGMGdpgqKVKMUQXAn&#10;vnA7NGNbbSalibb2682FC+7mcJ6z2rSmFG+qXWFZwWQcgSBOrS44U3A570YLEM4jaywtk4IPOdis&#10;+70Vxto2fKT3yWcihLCLUUHufRVL6dKcDLqxrYgDd7e1QR9gnUldYxPCTSmnUTSXBgsODTlWtM0p&#10;fZ5eRsFxzvfk0dnmmmTn5nFYdLf9tVNqOGiTJQhPrf+J/917HeZPZvD3TLhAr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PUo378AAADcAAAADwAAAAAAAAAAAAAAAACh&#10;AgAAZHJzL2Rvd25yZXYueG1sUEsFBgAAAAAEAAQA+QAAAI0DAAAAAA==&#10;" strokecolor="#31849b" strokeweight="2pt"/>
            <v:shape id="Tekstiväli 116" o:spid="_x0000_s1066" type="#_x0000_t202" style="position:absolute;left:7474;top:4439;width:6915;height:343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6D2MIA&#10;AADcAAAADwAAAGRycy9kb3ducmV2LnhtbERPTWvCQBC9C/0PyxR6000sSBJdRQQhh/bQVPE6ZMck&#10;mJ2Nu6vGf98tFHqbx/uc1WY0vbiT851lBeksAUFcW91xo+DwvZ9mIHxA1thbJgVP8rBZv0xWWGj7&#10;4C+6V6ERMYR9gQraEIZCSl+3ZNDP7EAcubN1BkOErpHa4SOGm17Ok2QhDXYcG1ocaNdSfaluRsHn&#10;Lq+ycv50p/y93FfZNbUf2VGpt9dxuwQRaAz/4j93qeP8dAG/z8QL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3oPYwgAAANwAAAAPAAAAAAAAAAAAAAAAAJgCAABkcnMvZG93&#10;bnJldi54bWxQSwUGAAAAAAQABAD1AAAAhwMAAAAA&#10;" stroked="f" strokeweight=".5pt">
              <v:textbox>
                <w:txbxContent>
                  <w:p w:rsidR="00CF2438" w:rsidRPr="009114F5" w:rsidRDefault="00CF2438" w:rsidP="00B92C13">
                    <w:pPr>
                      <w:rPr>
                        <w:rFonts w:ascii="Lucida Sans Unicode" w:hAnsi="Lucida Sans Unicode" w:cs="Lucida Sans Unicode"/>
                        <w:color w:val="31849B"/>
                        <w:sz w:val="24"/>
                        <w:szCs w:val="24"/>
                      </w:rPr>
                    </w:pPr>
                    <w:r w:rsidRPr="009114F5">
                      <w:rPr>
                        <w:rFonts w:ascii="Lucida Sans Unicode" w:hAnsi="Lucida Sans Unicode" w:cs="Lucida Sans Unicode"/>
                        <w:color w:val="31849B"/>
                        <w:sz w:val="24"/>
                        <w:szCs w:val="24"/>
                      </w:rPr>
                      <w:t>master</w:t>
                    </w:r>
                  </w:p>
                  <w:p w:rsidR="00CF2438" w:rsidRPr="00010970" w:rsidRDefault="00CF2438" w:rsidP="00B92C13">
                    <w:pPr>
                      <w:rPr>
                        <w:rFonts w:ascii="Lucida Sans Unicode" w:hAnsi="Lucida Sans Unicode" w:cs="Lucida Sans Unicode"/>
                        <w:sz w:val="24"/>
                        <w:szCs w:val="24"/>
                      </w:rPr>
                    </w:pPr>
                  </w:p>
                </w:txbxContent>
              </v:textbox>
            </v:shape>
            <v:shape id="Sirge noolkonnektor 117" o:spid="_x0000_s1067" type="#_x0000_t32" style="position:absolute;left:6266;top:19763;width:16005;height:114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Bzi8IAAADcAAAADwAAAGRycy9kb3ducmV2LnhtbERPTWvCQBC9F/wPywi9lLqJByvRVdqK&#10;IOKhasHrmB2T0OxsyI6a/ntXELzN433OdN65Wl2oDZVnA+kgAUWce1txYeB3v3wfgwqCbLH2TAb+&#10;KcB81nuZYmb9lbd02UmhYgiHDA2UIk2mdchLchgGviGO3Mm3DiXCttC2xWsMd7UeJslIO6w4NpTY&#10;0HdJ+d/u7AxIuh4fvw7HYjE8bPLVXmj549+Mee13nxNQQp08xQ/3ysb56Qfcn4kX6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WBzi8IAAADcAAAADwAAAAAAAAAAAAAA&#10;AAChAgAAZHJzL2Rvd25yZXYueG1sUEsFBgAAAAAEAAQA+QAAAJADAAAAAA==&#10;">
              <v:stroke endarrow="open" endarrowwidth="wide"/>
            </v:shape>
            <v:shape id="Sirge noolkonnektor 118" o:spid="_x0000_s1068" type="#_x0000_t32" style="position:absolute;left:6220;top:11423;width:16039;height:1482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uW0ccAAADcAAAADwAAAGRycy9kb3ducmV2LnhtbESPQU/CQBCF7yT+h82YeCGyBRNDKgsx&#10;RIhGOIh48Dbpjm2lO1u7I5R/zxxMvM3kvXnvm9miD405UpfqyA7GowwMcRF9zaWD/fvqdgomCbLH&#10;JjI5OFOCxfxqMMPcxxO/0XEnpdEQTjk6qETa3NpUVBQwjWJLrNpX7AKKrl1pfYcnDQ+NnWTZvQ1Y&#10;szZU2NKyouKw+w0O8Kn0r98b+Vxthz9TOe/5Zf1x59zNdf/4AEaol3/z3/WzV/yx0uozOoGd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K5bRxwAAANwAAAAPAAAAAAAA&#10;AAAAAAAAAKECAABkcnMvZG93bnJldi54bWxQSwUGAAAAAAQABAD5AAAAlQMAAAAA&#10;">
              <v:stroke endarrow="open" endarrowwidth="wide"/>
            </v:shape>
            <v:line id="Sirgkonnektor 121" o:spid="_x0000_s1069" style="position:absolute;flip:x;visibility:visible" from="6265,12905" to="6345,19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lR4cEAAADcAAAADwAAAGRycy9kb3ducmV2LnhtbERP24rCMBB9X/Afwgi+ranirlqNIoIi&#10;PghePmBoxqbYTEoT2/r3ZkHYtzmc6yzXnS1FQ7UvHCsYDRMQxJnTBecKbtfd9wyED8gaS8ek4EUe&#10;1qve1xJT7Vo+U3MJuYgh7FNUYEKoUil9ZsiiH7qKOHJ3V1sMEda51DW2MdyWcpwkv9JiwbHBYEVb&#10;Q9nj8rQKJuX21uzNdPZzPO1a/difXvPNU6lBv9ssQATqwr/44z7oOH88gr9n4gVy9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6VHhwQAAANwAAAAPAAAAAAAAAAAAAAAA&#10;AKECAABkcnMvZG93bnJldi54bWxQSwUGAAAAAAQABAD5AAAAjwMAAAAA&#10;" strokecolor="red" strokeweight="2pt"/>
            <v:shape id="Tekstiväli 122" o:spid="_x0000_s1070" type="#_x0000_t202" style="position:absolute;left:586;top:4436;width:7427;height:37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tYcsQA&#10;AADcAAAADwAAAGRycy9kb3ducmV2LnhtbERPS2vCQBC+F/wPywheSt000lZSVyniC2+a2tLbkB2T&#10;YHY2ZNck/nu3UOhtPr7nzBa9qURLjSstK3geRyCIM6tLzhV8puunKQjnkTVWlknBjRws5oOHGSba&#10;dnyg9uhzEULYJaig8L5OpHRZQQbd2NbEgTvbxqAPsMmlbrAL4aaScRS9SoMlh4YCa1oWlF2OV6Pg&#10;5zH/3rt+c+omL5N6tW3Tty+dKjUa9h/vIDz1/l/8597pMD+O4feZcIG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bWHLEAAAA3AAAAA8AAAAAAAAAAAAAAAAAmAIAAGRycy9k&#10;b3ducmV2LnhtbFBLBQYAAAAABAAEAPUAAACJAwAAAAA=&#10;" stroked="f" strokeweight=".5pt">
              <v:textbox>
                <w:txbxContent>
                  <w:p w:rsidR="00CF2438" w:rsidRPr="00010970" w:rsidRDefault="00CF2438" w:rsidP="00B92C13">
                    <w:pPr>
                      <w:pStyle w:val="NoSpacing"/>
                      <w:rPr>
                        <w:rStyle w:val="developharu"/>
                        <w:szCs w:val="24"/>
                      </w:rPr>
                    </w:pPr>
                    <w:r w:rsidRPr="00010970">
                      <w:rPr>
                        <w:rStyle w:val="developharu"/>
                        <w:szCs w:val="24"/>
                      </w:rPr>
                      <w:t>feature</w:t>
                    </w:r>
                  </w:p>
                  <w:p w:rsidR="00CF2438" w:rsidRPr="00010970" w:rsidRDefault="00CF2438" w:rsidP="00B92C13">
                    <w:pPr>
                      <w:rPr>
                        <w:rFonts w:ascii="Lucida Sans Unicode" w:hAnsi="Lucida Sans Unicode" w:cs="Lucida Sans Unicode"/>
                        <w:sz w:val="24"/>
                        <w:szCs w:val="24"/>
                      </w:rPr>
                    </w:pPr>
                  </w:p>
                </w:txbxContent>
              </v:textbox>
            </v:shape>
            <w10:anchorlock/>
          </v:group>
        </w:pict>
      </w:r>
    </w:p>
    <w:sectPr w:rsidR="00CF2438" w:rsidRPr="00B92C13" w:rsidSect="00E22278">
      <w:headerReference w:type="default" r:id="rId7"/>
      <w:pgSz w:w="11906" w:h="16838"/>
      <w:pgMar w:top="1079" w:right="1134" w:bottom="899" w:left="1134" w:header="0" w:footer="0" w:gutter="0"/>
      <w:cols w:space="708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2438" w:rsidRDefault="00CF2438">
      <w:pPr>
        <w:spacing w:after="0" w:line="240" w:lineRule="auto"/>
      </w:pPr>
      <w:r>
        <w:separator/>
      </w:r>
    </w:p>
  </w:endnote>
  <w:endnote w:type="continuationSeparator" w:id="0">
    <w:p w:rsidR="00CF2438" w:rsidRDefault="00CF2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Roboto Condensed Light">
    <w:altName w:val="Times New Roman"/>
    <w:panose1 w:val="00000000000000000000"/>
    <w:charset w:val="BA"/>
    <w:family w:val="auto"/>
    <w:notTrueType/>
    <w:pitch w:val="variable"/>
    <w:sig w:usb0="00000007" w:usb1="00000000" w:usb2="00000000" w:usb3="00000000" w:csb0="00000081" w:csb1="00000000"/>
  </w:font>
  <w:font w:name="Liberation Sans">
    <w:altName w:val="Arial"/>
    <w:panose1 w:val="020B0604020202020204"/>
    <w:charset w:val="BA"/>
    <w:family w:val="swiss"/>
    <w:pitch w:val="variable"/>
    <w:sig w:usb0="A00002AF" w:usb1="5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3" w:usb1="00000000" w:usb2="00000000" w:usb3="00000000" w:csb0="00000081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 Narrow">
    <w:panose1 w:val="020B0606020202030204"/>
    <w:charset w:val="BA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BA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2438" w:rsidRDefault="00CF2438">
      <w:pPr>
        <w:spacing w:after="0" w:line="240" w:lineRule="auto"/>
      </w:pPr>
      <w:r>
        <w:separator/>
      </w:r>
    </w:p>
  </w:footnote>
  <w:footnote w:type="continuationSeparator" w:id="0">
    <w:p w:rsidR="00CF2438" w:rsidRDefault="00CF2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438" w:rsidRDefault="00CF2438">
    <w:pPr>
      <w:pStyle w:val="Header"/>
      <w:jc w:val="right"/>
    </w:pPr>
  </w:p>
  <w:p w:rsidR="00CF2438" w:rsidRDefault="00CF2438" w:rsidP="00A344EC">
    <w:pPr>
      <w:pStyle w:val="Header"/>
      <w:tabs>
        <w:tab w:val="clear" w:pos="9072"/>
        <w:tab w:val="right" w:pos="9540"/>
      </w:tabs>
    </w:pPr>
    <w:r>
      <w:t>Estonian Information System Agency</w:t>
    </w:r>
    <w:r>
      <w:tab/>
    </w:r>
    <w:r>
      <w:tab/>
    </w:r>
    <w:fldSimple w:instr="PAGE">
      <w:r>
        <w:rPr>
          <w:noProof/>
        </w:rPr>
        <w:t>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3588F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6CBCEE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45C893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0A9AFA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E2846D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E5C17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68FE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F640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79C86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C56C38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56AEF"/>
    <w:multiLevelType w:val="multilevel"/>
    <w:tmpl w:val="2EDE685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0171F8"/>
    <w:multiLevelType w:val="hybridMultilevel"/>
    <w:tmpl w:val="16BA43A2"/>
    <w:lvl w:ilvl="0" w:tplc="04250017">
      <w:start w:val="1"/>
      <w:numFmt w:val="lowerLetter"/>
      <w:lvlText w:val="%1)"/>
      <w:lvlJc w:val="left"/>
      <w:pPr>
        <w:ind w:left="1365" w:hanging="360"/>
      </w:pPr>
      <w:rPr>
        <w:rFonts w:cs="Times New Roman"/>
      </w:rPr>
    </w:lvl>
    <w:lvl w:ilvl="1" w:tplc="04250019" w:tentative="1">
      <w:start w:val="1"/>
      <w:numFmt w:val="lowerLetter"/>
      <w:lvlText w:val="%2."/>
      <w:lvlJc w:val="left"/>
      <w:pPr>
        <w:ind w:left="2085" w:hanging="360"/>
      </w:pPr>
      <w:rPr>
        <w:rFonts w:cs="Times New Roman"/>
      </w:rPr>
    </w:lvl>
    <w:lvl w:ilvl="2" w:tplc="0425001B" w:tentative="1">
      <w:start w:val="1"/>
      <w:numFmt w:val="lowerRoman"/>
      <w:lvlText w:val="%3."/>
      <w:lvlJc w:val="right"/>
      <w:pPr>
        <w:ind w:left="2805" w:hanging="180"/>
      </w:pPr>
      <w:rPr>
        <w:rFonts w:cs="Times New Roman"/>
      </w:rPr>
    </w:lvl>
    <w:lvl w:ilvl="3" w:tplc="0425000F" w:tentative="1">
      <w:start w:val="1"/>
      <w:numFmt w:val="decimal"/>
      <w:lvlText w:val="%4."/>
      <w:lvlJc w:val="left"/>
      <w:pPr>
        <w:ind w:left="3525" w:hanging="360"/>
      </w:pPr>
      <w:rPr>
        <w:rFonts w:cs="Times New Roman"/>
      </w:rPr>
    </w:lvl>
    <w:lvl w:ilvl="4" w:tplc="04250019" w:tentative="1">
      <w:start w:val="1"/>
      <w:numFmt w:val="lowerLetter"/>
      <w:lvlText w:val="%5."/>
      <w:lvlJc w:val="left"/>
      <w:pPr>
        <w:ind w:left="4245" w:hanging="360"/>
      </w:pPr>
      <w:rPr>
        <w:rFonts w:cs="Times New Roman"/>
      </w:rPr>
    </w:lvl>
    <w:lvl w:ilvl="5" w:tplc="0425001B" w:tentative="1">
      <w:start w:val="1"/>
      <w:numFmt w:val="lowerRoman"/>
      <w:lvlText w:val="%6."/>
      <w:lvlJc w:val="right"/>
      <w:pPr>
        <w:ind w:left="4965" w:hanging="180"/>
      </w:pPr>
      <w:rPr>
        <w:rFonts w:cs="Times New Roman"/>
      </w:rPr>
    </w:lvl>
    <w:lvl w:ilvl="6" w:tplc="0425000F" w:tentative="1">
      <w:start w:val="1"/>
      <w:numFmt w:val="decimal"/>
      <w:lvlText w:val="%7."/>
      <w:lvlJc w:val="left"/>
      <w:pPr>
        <w:ind w:left="5685" w:hanging="360"/>
      </w:pPr>
      <w:rPr>
        <w:rFonts w:cs="Times New Roman"/>
      </w:rPr>
    </w:lvl>
    <w:lvl w:ilvl="7" w:tplc="04250019" w:tentative="1">
      <w:start w:val="1"/>
      <w:numFmt w:val="lowerLetter"/>
      <w:lvlText w:val="%8."/>
      <w:lvlJc w:val="left"/>
      <w:pPr>
        <w:ind w:left="6405" w:hanging="360"/>
      </w:pPr>
      <w:rPr>
        <w:rFonts w:cs="Times New Roman"/>
      </w:rPr>
    </w:lvl>
    <w:lvl w:ilvl="8" w:tplc="0425001B" w:tentative="1">
      <w:start w:val="1"/>
      <w:numFmt w:val="lowerRoman"/>
      <w:lvlText w:val="%9."/>
      <w:lvlJc w:val="right"/>
      <w:pPr>
        <w:ind w:left="7125" w:hanging="180"/>
      </w:pPr>
      <w:rPr>
        <w:rFonts w:cs="Times New Roman"/>
      </w:rPr>
    </w:lvl>
  </w:abstractNum>
  <w:abstractNum w:abstractNumId="12">
    <w:nsid w:val="1CE411AE"/>
    <w:multiLevelType w:val="hybridMultilevel"/>
    <w:tmpl w:val="051437AE"/>
    <w:lvl w:ilvl="0" w:tplc="04250017">
      <w:start w:val="1"/>
      <w:numFmt w:val="lowerLetter"/>
      <w:lvlText w:val="%1)"/>
      <w:lvlJc w:val="left"/>
      <w:pPr>
        <w:ind w:left="1287" w:hanging="360"/>
      </w:pPr>
      <w:rPr>
        <w:rFonts w:cs="Times New Roman"/>
      </w:rPr>
    </w:lvl>
    <w:lvl w:ilvl="1" w:tplc="0425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25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25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25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25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25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25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25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3">
    <w:nsid w:val="1F495C1B"/>
    <w:multiLevelType w:val="hybridMultilevel"/>
    <w:tmpl w:val="8BD6F62A"/>
    <w:lvl w:ilvl="0" w:tplc="9FAC264C">
      <w:start w:val="1"/>
      <w:numFmt w:val="decimal"/>
      <w:lvlText w:val="%1  "/>
      <w:lvlJc w:val="left"/>
      <w:pPr>
        <w:ind w:left="720" w:hanging="360"/>
      </w:pPr>
      <w:rPr>
        <w:rFonts w:cs="Times New Roman"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19B5CCE"/>
    <w:multiLevelType w:val="hybridMultilevel"/>
    <w:tmpl w:val="2AEC2EE6"/>
    <w:lvl w:ilvl="0" w:tplc="04250017">
      <w:start w:val="1"/>
      <w:numFmt w:val="lowerLetter"/>
      <w:lvlText w:val="%1)"/>
      <w:lvlJc w:val="left"/>
      <w:pPr>
        <w:ind w:left="938" w:hanging="360"/>
      </w:pPr>
      <w:rPr>
        <w:rFonts w:cs="Times New Roman"/>
      </w:rPr>
    </w:lvl>
    <w:lvl w:ilvl="1" w:tplc="04250019" w:tentative="1">
      <w:start w:val="1"/>
      <w:numFmt w:val="lowerLetter"/>
      <w:lvlText w:val="%2."/>
      <w:lvlJc w:val="left"/>
      <w:pPr>
        <w:ind w:left="1658" w:hanging="360"/>
      </w:pPr>
      <w:rPr>
        <w:rFonts w:cs="Times New Roman"/>
      </w:rPr>
    </w:lvl>
    <w:lvl w:ilvl="2" w:tplc="0425001B" w:tentative="1">
      <w:start w:val="1"/>
      <w:numFmt w:val="lowerRoman"/>
      <w:lvlText w:val="%3."/>
      <w:lvlJc w:val="right"/>
      <w:pPr>
        <w:ind w:left="2378" w:hanging="180"/>
      </w:pPr>
      <w:rPr>
        <w:rFonts w:cs="Times New Roman"/>
      </w:rPr>
    </w:lvl>
    <w:lvl w:ilvl="3" w:tplc="0425000F" w:tentative="1">
      <w:start w:val="1"/>
      <w:numFmt w:val="decimal"/>
      <w:lvlText w:val="%4."/>
      <w:lvlJc w:val="left"/>
      <w:pPr>
        <w:ind w:left="3098" w:hanging="360"/>
      </w:pPr>
      <w:rPr>
        <w:rFonts w:cs="Times New Roman"/>
      </w:rPr>
    </w:lvl>
    <w:lvl w:ilvl="4" w:tplc="04250019" w:tentative="1">
      <w:start w:val="1"/>
      <w:numFmt w:val="lowerLetter"/>
      <w:lvlText w:val="%5."/>
      <w:lvlJc w:val="left"/>
      <w:pPr>
        <w:ind w:left="3818" w:hanging="360"/>
      </w:pPr>
      <w:rPr>
        <w:rFonts w:cs="Times New Roman"/>
      </w:rPr>
    </w:lvl>
    <w:lvl w:ilvl="5" w:tplc="0425001B" w:tentative="1">
      <w:start w:val="1"/>
      <w:numFmt w:val="lowerRoman"/>
      <w:lvlText w:val="%6."/>
      <w:lvlJc w:val="right"/>
      <w:pPr>
        <w:ind w:left="4538" w:hanging="180"/>
      </w:pPr>
      <w:rPr>
        <w:rFonts w:cs="Times New Roman"/>
      </w:rPr>
    </w:lvl>
    <w:lvl w:ilvl="6" w:tplc="0425000F" w:tentative="1">
      <w:start w:val="1"/>
      <w:numFmt w:val="decimal"/>
      <w:lvlText w:val="%7."/>
      <w:lvlJc w:val="left"/>
      <w:pPr>
        <w:ind w:left="5258" w:hanging="360"/>
      </w:pPr>
      <w:rPr>
        <w:rFonts w:cs="Times New Roman"/>
      </w:rPr>
    </w:lvl>
    <w:lvl w:ilvl="7" w:tplc="04250019" w:tentative="1">
      <w:start w:val="1"/>
      <w:numFmt w:val="lowerLetter"/>
      <w:lvlText w:val="%8."/>
      <w:lvlJc w:val="left"/>
      <w:pPr>
        <w:ind w:left="5978" w:hanging="360"/>
      </w:pPr>
      <w:rPr>
        <w:rFonts w:cs="Times New Roman"/>
      </w:rPr>
    </w:lvl>
    <w:lvl w:ilvl="8" w:tplc="0425001B" w:tentative="1">
      <w:start w:val="1"/>
      <w:numFmt w:val="lowerRoman"/>
      <w:lvlText w:val="%9."/>
      <w:lvlJc w:val="right"/>
      <w:pPr>
        <w:ind w:left="6698" w:hanging="180"/>
      </w:pPr>
      <w:rPr>
        <w:rFonts w:cs="Times New Roman"/>
      </w:rPr>
    </w:lvl>
  </w:abstractNum>
  <w:abstractNum w:abstractNumId="15">
    <w:nsid w:val="2AC627B4"/>
    <w:multiLevelType w:val="multilevel"/>
    <w:tmpl w:val="971A5F4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0A1D0B"/>
    <w:multiLevelType w:val="hybridMultilevel"/>
    <w:tmpl w:val="E6E207A8"/>
    <w:lvl w:ilvl="0" w:tplc="04250017">
      <w:start w:val="1"/>
      <w:numFmt w:val="lowerLetter"/>
      <w:lvlText w:val="%1)"/>
      <w:lvlJc w:val="left"/>
      <w:pPr>
        <w:ind w:left="1287" w:hanging="360"/>
      </w:pPr>
      <w:rPr>
        <w:rFonts w:cs="Times New Roman"/>
      </w:rPr>
    </w:lvl>
    <w:lvl w:ilvl="1" w:tplc="0425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25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25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25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25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25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25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25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7">
    <w:nsid w:val="33EC1551"/>
    <w:multiLevelType w:val="multilevel"/>
    <w:tmpl w:val="13C83D8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BB15C3"/>
    <w:multiLevelType w:val="hybridMultilevel"/>
    <w:tmpl w:val="DA827026"/>
    <w:lvl w:ilvl="0" w:tplc="9BEAD326">
      <w:start w:val="1"/>
      <w:numFmt w:val="decimal"/>
      <w:pStyle w:val="Protsessisamm"/>
      <w:lvlText w:val="%1  "/>
      <w:lvlJc w:val="left"/>
      <w:pPr>
        <w:ind w:left="1854" w:hanging="360"/>
      </w:pPr>
      <w:rPr>
        <w:rFonts w:cs="Times New Roman" w:hint="default"/>
      </w:rPr>
    </w:lvl>
    <w:lvl w:ilvl="1" w:tplc="0425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25001B" w:tentative="1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25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25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25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25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25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25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19">
    <w:nsid w:val="3D286452"/>
    <w:multiLevelType w:val="multilevel"/>
    <w:tmpl w:val="DD00F43E"/>
    <w:lvl w:ilvl="0">
      <w:start w:val="1"/>
      <w:numFmt w:val="decimal"/>
      <w:lvlText w:val="%1  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2  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0">
    <w:nsid w:val="400A0B57"/>
    <w:multiLevelType w:val="hybridMultilevel"/>
    <w:tmpl w:val="88FCB8EE"/>
    <w:lvl w:ilvl="0" w:tplc="9FAC264C">
      <w:start w:val="1"/>
      <w:numFmt w:val="decimal"/>
      <w:lvlText w:val="%1  "/>
      <w:lvlJc w:val="left"/>
      <w:pPr>
        <w:ind w:left="720" w:hanging="360"/>
      </w:pPr>
      <w:rPr>
        <w:rFonts w:cs="Times New Roman"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1C726D1"/>
    <w:multiLevelType w:val="multilevel"/>
    <w:tmpl w:val="0425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2">
    <w:nsid w:val="4482762F"/>
    <w:multiLevelType w:val="multilevel"/>
    <w:tmpl w:val="8E7CB03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4927A3"/>
    <w:multiLevelType w:val="multilevel"/>
    <w:tmpl w:val="C080920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A12005"/>
    <w:multiLevelType w:val="multilevel"/>
    <w:tmpl w:val="17D23C4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49B032F"/>
    <w:multiLevelType w:val="multilevel"/>
    <w:tmpl w:val="A3C8B7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6">
    <w:nsid w:val="5FB72AF0"/>
    <w:multiLevelType w:val="multilevel"/>
    <w:tmpl w:val="05DAE48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1D3150D"/>
    <w:multiLevelType w:val="multilevel"/>
    <w:tmpl w:val="9BF0C54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CF1720"/>
    <w:multiLevelType w:val="hybridMultilevel"/>
    <w:tmpl w:val="CE460682"/>
    <w:lvl w:ilvl="0" w:tplc="04250017">
      <w:start w:val="1"/>
      <w:numFmt w:val="lowerLetter"/>
      <w:lvlText w:val="%1)"/>
      <w:lvlJc w:val="left"/>
      <w:pPr>
        <w:ind w:left="1287" w:hanging="360"/>
      </w:pPr>
      <w:rPr>
        <w:rFonts w:cs="Times New Roman"/>
      </w:rPr>
    </w:lvl>
    <w:lvl w:ilvl="1" w:tplc="0425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25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25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25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25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25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25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25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9">
    <w:nsid w:val="760458DF"/>
    <w:multiLevelType w:val="hybridMultilevel"/>
    <w:tmpl w:val="736ED6FC"/>
    <w:lvl w:ilvl="0" w:tplc="04250017">
      <w:start w:val="1"/>
      <w:numFmt w:val="lowerLetter"/>
      <w:lvlText w:val="%1)"/>
      <w:lvlJc w:val="left"/>
      <w:pPr>
        <w:ind w:left="938" w:hanging="360"/>
      </w:pPr>
      <w:rPr>
        <w:rFonts w:cs="Times New Roman"/>
      </w:rPr>
    </w:lvl>
    <w:lvl w:ilvl="1" w:tplc="04250019" w:tentative="1">
      <w:start w:val="1"/>
      <w:numFmt w:val="lowerLetter"/>
      <w:lvlText w:val="%2."/>
      <w:lvlJc w:val="left"/>
      <w:pPr>
        <w:ind w:left="1658" w:hanging="360"/>
      </w:pPr>
      <w:rPr>
        <w:rFonts w:cs="Times New Roman"/>
      </w:rPr>
    </w:lvl>
    <w:lvl w:ilvl="2" w:tplc="0425001B" w:tentative="1">
      <w:start w:val="1"/>
      <w:numFmt w:val="lowerRoman"/>
      <w:lvlText w:val="%3."/>
      <w:lvlJc w:val="right"/>
      <w:pPr>
        <w:ind w:left="2378" w:hanging="180"/>
      </w:pPr>
      <w:rPr>
        <w:rFonts w:cs="Times New Roman"/>
      </w:rPr>
    </w:lvl>
    <w:lvl w:ilvl="3" w:tplc="0425000F" w:tentative="1">
      <w:start w:val="1"/>
      <w:numFmt w:val="decimal"/>
      <w:lvlText w:val="%4."/>
      <w:lvlJc w:val="left"/>
      <w:pPr>
        <w:ind w:left="3098" w:hanging="360"/>
      </w:pPr>
      <w:rPr>
        <w:rFonts w:cs="Times New Roman"/>
      </w:rPr>
    </w:lvl>
    <w:lvl w:ilvl="4" w:tplc="04250019" w:tentative="1">
      <w:start w:val="1"/>
      <w:numFmt w:val="lowerLetter"/>
      <w:lvlText w:val="%5."/>
      <w:lvlJc w:val="left"/>
      <w:pPr>
        <w:ind w:left="3818" w:hanging="360"/>
      </w:pPr>
      <w:rPr>
        <w:rFonts w:cs="Times New Roman"/>
      </w:rPr>
    </w:lvl>
    <w:lvl w:ilvl="5" w:tplc="0425001B" w:tentative="1">
      <w:start w:val="1"/>
      <w:numFmt w:val="lowerRoman"/>
      <w:lvlText w:val="%6."/>
      <w:lvlJc w:val="right"/>
      <w:pPr>
        <w:ind w:left="4538" w:hanging="180"/>
      </w:pPr>
      <w:rPr>
        <w:rFonts w:cs="Times New Roman"/>
      </w:rPr>
    </w:lvl>
    <w:lvl w:ilvl="6" w:tplc="0425000F" w:tentative="1">
      <w:start w:val="1"/>
      <w:numFmt w:val="decimal"/>
      <w:lvlText w:val="%7."/>
      <w:lvlJc w:val="left"/>
      <w:pPr>
        <w:ind w:left="5258" w:hanging="360"/>
      </w:pPr>
      <w:rPr>
        <w:rFonts w:cs="Times New Roman"/>
      </w:rPr>
    </w:lvl>
    <w:lvl w:ilvl="7" w:tplc="04250019" w:tentative="1">
      <w:start w:val="1"/>
      <w:numFmt w:val="lowerLetter"/>
      <w:lvlText w:val="%8."/>
      <w:lvlJc w:val="left"/>
      <w:pPr>
        <w:ind w:left="5978" w:hanging="360"/>
      </w:pPr>
      <w:rPr>
        <w:rFonts w:cs="Times New Roman"/>
      </w:rPr>
    </w:lvl>
    <w:lvl w:ilvl="8" w:tplc="0425001B" w:tentative="1">
      <w:start w:val="1"/>
      <w:numFmt w:val="lowerRoman"/>
      <w:lvlText w:val="%9."/>
      <w:lvlJc w:val="right"/>
      <w:pPr>
        <w:ind w:left="6698" w:hanging="180"/>
      </w:pPr>
      <w:rPr>
        <w:rFonts w:cs="Times New Roman"/>
      </w:rPr>
    </w:lvl>
  </w:abstractNum>
  <w:abstractNum w:abstractNumId="30">
    <w:nsid w:val="7C337B00"/>
    <w:multiLevelType w:val="multilevel"/>
    <w:tmpl w:val="DF545C98"/>
    <w:lvl w:ilvl="0">
      <w:start w:val="1"/>
      <w:numFmt w:val="bullet"/>
      <w:lvlText w:val=""/>
      <w:lvlJc w:val="left"/>
      <w:pPr>
        <w:tabs>
          <w:tab w:val="num" w:pos="707"/>
        </w:tabs>
        <w:ind w:left="707" w:hanging="283"/>
      </w:pPr>
      <w:rPr>
        <w:rFonts w:ascii="Wingdings" w:hAnsi="Wingdings" w:hint="default"/>
      </w:rPr>
    </w:lvl>
    <w:lvl w:ilvl="1">
      <w:start w:val="1"/>
      <w:numFmt w:val="bullet"/>
      <w:lvlText w:val=""/>
      <w:lvlJc w:val="left"/>
      <w:pPr>
        <w:tabs>
          <w:tab w:val="num" w:pos="1414"/>
        </w:tabs>
        <w:ind w:left="1414" w:hanging="283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hint="default"/>
      </w:rPr>
    </w:lvl>
  </w:abstractNum>
  <w:abstractNum w:abstractNumId="31">
    <w:nsid w:val="7C510CCA"/>
    <w:multiLevelType w:val="hybridMultilevel"/>
    <w:tmpl w:val="99E685AC"/>
    <w:lvl w:ilvl="0" w:tplc="04250017">
      <w:start w:val="1"/>
      <w:numFmt w:val="lowerLetter"/>
      <w:lvlText w:val="%1)"/>
      <w:lvlJc w:val="left"/>
      <w:pPr>
        <w:ind w:left="1287" w:hanging="360"/>
      </w:pPr>
      <w:rPr>
        <w:rFonts w:cs="Times New Roman"/>
      </w:rPr>
    </w:lvl>
    <w:lvl w:ilvl="1" w:tplc="0425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25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25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25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25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25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25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25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32">
    <w:nsid w:val="7E8625A9"/>
    <w:multiLevelType w:val="hybridMultilevel"/>
    <w:tmpl w:val="FBE2A548"/>
    <w:lvl w:ilvl="0" w:tplc="9FAC264C">
      <w:start w:val="1"/>
      <w:numFmt w:val="decimal"/>
      <w:lvlText w:val="%1  "/>
      <w:lvlJc w:val="left"/>
      <w:pPr>
        <w:ind w:left="720" w:hanging="360"/>
      </w:pPr>
      <w:rPr>
        <w:rFonts w:cs="Times New Roman"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2"/>
  </w:num>
  <w:num w:numId="2">
    <w:abstractNumId w:val="10"/>
  </w:num>
  <w:num w:numId="3">
    <w:abstractNumId w:val="15"/>
  </w:num>
  <w:num w:numId="4">
    <w:abstractNumId w:val="19"/>
  </w:num>
  <w:num w:numId="5">
    <w:abstractNumId w:val="23"/>
  </w:num>
  <w:num w:numId="6">
    <w:abstractNumId w:val="27"/>
  </w:num>
  <w:num w:numId="7">
    <w:abstractNumId w:val="17"/>
  </w:num>
  <w:num w:numId="8">
    <w:abstractNumId w:val="26"/>
  </w:num>
  <w:num w:numId="9">
    <w:abstractNumId w:val="24"/>
  </w:num>
  <w:num w:numId="10">
    <w:abstractNumId w:val="30"/>
  </w:num>
  <w:num w:numId="11">
    <w:abstractNumId w:val="25"/>
  </w:num>
  <w:num w:numId="12">
    <w:abstractNumId w:val="32"/>
  </w:num>
  <w:num w:numId="13">
    <w:abstractNumId w:val="13"/>
  </w:num>
  <w:num w:numId="14">
    <w:abstractNumId w:val="21"/>
  </w:num>
  <w:num w:numId="15">
    <w:abstractNumId w:val="20"/>
  </w:num>
  <w:num w:numId="16">
    <w:abstractNumId w:val="11"/>
  </w:num>
  <w:num w:numId="17">
    <w:abstractNumId w:val="14"/>
  </w:num>
  <w:num w:numId="18">
    <w:abstractNumId w:val="29"/>
  </w:num>
  <w:num w:numId="19">
    <w:abstractNumId w:val="18"/>
  </w:num>
  <w:num w:numId="20">
    <w:abstractNumId w:val="18"/>
    <w:lvlOverride w:ilvl="0">
      <w:startOverride w:val="1"/>
    </w:lvlOverride>
  </w:num>
  <w:num w:numId="21">
    <w:abstractNumId w:val="18"/>
    <w:lvlOverride w:ilvl="0">
      <w:startOverride w:val="1"/>
    </w:lvlOverride>
  </w:num>
  <w:num w:numId="22">
    <w:abstractNumId w:val="18"/>
    <w:lvlOverride w:ilvl="0">
      <w:startOverride w:val="1"/>
    </w:lvlOverride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  <w:num w:numId="33">
    <w:abstractNumId w:val="12"/>
  </w:num>
  <w:num w:numId="34">
    <w:abstractNumId w:val="28"/>
  </w:num>
  <w:num w:numId="35">
    <w:abstractNumId w:val="16"/>
  </w:num>
  <w:num w:numId="36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1024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463B"/>
    <w:rsid w:val="00004DD2"/>
    <w:rsid w:val="00007D08"/>
    <w:rsid w:val="00010970"/>
    <w:rsid w:val="000317ED"/>
    <w:rsid w:val="0003207C"/>
    <w:rsid w:val="000335D7"/>
    <w:rsid w:val="00042A0B"/>
    <w:rsid w:val="000438CA"/>
    <w:rsid w:val="000515BE"/>
    <w:rsid w:val="00055C25"/>
    <w:rsid w:val="00070AE5"/>
    <w:rsid w:val="000A00B0"/>
    <w:rsid w:val="000A5F4C"/>
    <w:rsid w:val="000A7B59"/>
    <w:rsid w:val="000B5852"/>
    <w:rsid w:val="000B62B6"/>
    <w:rsid w:val="000D57A7"/>
    <w:rsid w:val="000E79FD"/>
    <w:rsid w:val="00107A64"/>
    <w:rsid w:val="00124023"/>
    <w:rsid w:val="00151085"/>
    <w:rsid w:val="00167B10"/>
    <w:rsid w:val="00171AF3"/>
    <w:rsid w:val="00171D87"/>
    <w:rsid w:val="001732C8"/>
    <w:rsid w:val="00192674"/>
    <w:rsid w:val="00192BB7"/>
    <w:rsid w:val="00195749"/>
    <w:rsid w:val="001B1C5F"/>
    <w:rsid w:val="001B52B7"/>
    <w:rsid w:val="001D5BE6"/>
    <w:rsid w:val="001E3130"/>
    <w:rsid w:val="001F1ED2"/>
    <w:rsid w:val="001F5571"/>
    <w:rsid w:val="00205BC4"/>
    <w:rsid w:val="00214DB5"/>
    <w:rsid w:val="00225389"/>
    <w:rsid w:val="00231C2A"/>
    <w:rsid w:val="00244077"/>
    <w:rsid w:val="00245D35"/>
    <w:rsid w:val="00250062"/>
    <w:rsid w:val="0026153B"/>
    <w:rsid w:val="00262E79"/>
    <w:rsid w:val="00263467"/>
    <w:rsid w:val="00275799"/>
    <w:rsid w:val="002806A9"/>
    <w:rsid w:val="0028277D"/>
    <w:rsid w:val="0028283E"/>
    <w:rsid w:val="00283CE6"/>
    <w:rsid w:val="00290CED"/>
    <w:rsid w:val="00292B3F"/>
    <w:rsid w:val="002B65CA"/>
    <w:rsid w:val="002D3628"/>
    <w:rsid w:val="002E1157"/>
    <w:rsid w:val="002E3A3E"/>
    <w:rsid w:val="002F24DB"/>
    <w:rsid w:val="0030488B"/>
    <w:rsid w:val="00307C8F"/>
    <w:rsid w:val="003132AE"/>
    <w:rsid w:val="003209D4"/>
    <w:rsid w:val="0033188C"/>
    <w:rsid w:val="00335AE2"/>
    <w:rsid w:val="00335F95"/>
    <w:rsid w:val="003363E7"/>
    <w:rsid w:val="003437CD"/>
    <w:rsid w:val="00343E2C"/>
    <w:rsid w:val="00350927"/>
    <w:rsid w:val="00356CDA"/>
    <w:rsid w:val="00357FD0"/>
    <w:rsid w:val="0038392A"/>
    <w:rsid w:val="00384E2C"/>
    <w:rsid w:val="003A328B"/>
    <w:rsid w:val="003B3D69"/>
    <w:rsid w:val="003C2B76"/>
    <w:rsid w:val="003F06F2"/>
    <w:rsid w:val="00411750"/>
    <w:rsid w:val="00425010"/>
    <w:rsid w:val="004275C6"/>
    <w:rsid w:val="00446571"/>
    <w:rsid w:val="0045435A"/>
    <w:rsid w:val="0045739B"/>
    <w:rsid w:val="00473E80"/>
    <w:rsid w:val="00480DF8"/>
    <w:rsid w:val="00486B3A"/>
    <w:rsid w:val="00490BF2"/>
    <w:rsid w:val="004968CE"/>
    <w:rsid w:val="00497EFA"/>
    <w:rsid w:val="004A4B82"/>
    <w:rsid w:val="004A6847"/>
    <w:rsid w:val="004B0A0F"/>
    <w:rsid w:val="004B0F9B"/>
    <w:rsid w:val="004B416F"/>
    <w:rsid w:val="004D4F24"/>
    <w:rsid w:val="004F28E6"/>
    <w:rsid w:val="005125B5"/>
    <w:rsid w:val="005159AD"/>
    <w:rsid w:val="00532A88"/>
    <w:rsid w:val="0053584F"/>
    <w:rsid w:val="00541B5A"/>
    <w:rsid w:val="00545F6B"/>
    <w:rsid w:val="00547A67"/>
    <w:rsid w:val="00550D78"/>
    <w:rsid w:val="00565494"/>
    <w:rsid w:val="0056714D"/>
    <w:rsid w:val="005831FF"/>
    <w:rsid w:val="00595BB2"/>
    <w:rsid w:val="005B0260"/>
    <w:rsid w:val="005B03DE"/>
    <w:rsid w:val="005B5539"/>
    <w:rsid w:val="005C146F"/>
    <w:rsid w:val="005C4B14"/>
    <w:rsid w:val="005C5C85"/>
    <w:rsid w:val="005E3722"/>
    <w:rsid w:val="005E448C"/>
    <w:rsid w:val="005E6A09"/>
    <w:rsid w:val="005F6C2F"/>
    <w:rsid w:val="00611F2A"/>
    <w:rsid w:val="00627AB5"/>
    <w:rsid w:val="00630844"/>
    <w:rsid w:val="00644023"/>
    <w:rsid w:val="00670AA7"/>
    <w:rsid w:val="00671BE0"/>
    <w:rsid w:val="00673C53"/>
    <w:rsid w:val="00675BCB"/>
    <w:rsid w:val="00677B42"/>
    <w:rsid w:val="00683A99"/>
    <w:rsid w:val="00684BE9"/>
    <w:rsid w:val="00686D0B"/>
    <w:rsid w:val="00692179"/>
    <w:rsid w:val="006C74AD"/>
    <w:rsid w:val="006D2380"/>
    <w:rsid w:val="006D45EB"/>
    <w:rsid w:val="006E0000"/>
    <w:rsid w:val="006F0056"/>
    <w:rsid w:val="006F00AF"/>
    <w:rsid w:val="007005C5"/>
    <w:rsid w:val="00705CF0"/>
    <w:rsid w:val="00711648"/>
    <w:rsid w:val="00711F4A"/>
    <w:rsid w:val="007266F0"/>
    <w:rsid w:val="007331E9"/>
    <w:rsid w:val="007359F0"/>
    <w:rsid w:val="00745D75"/>
    <w:rsid w:val="007638DC"/>
    <w:rsid w:val="00766660"/>
    <w:rsid w:val="007708DE"/>
    <w:rsid w:val="00791F06"/>
    <w:rsid w:val="007B0A1A"/>
    <w:rsid w:val="007C0BDB"/>
    <w:rsid w:val="007C17EA"/>
    <w:rsid w:val="007C5EB3"/>
    <w:rsid w:val="007D70D4"/>
    <w:rsid w:val="007E4BA6"/>
    <w:rsid w:val="007E5AE3"/>
    <w:rsid w:val="007F30E0"/>
    <w:rsid w:val="007F61A3"/>
    <w:rsid w:val="0080733F"/>
    <w:rsid w:val="00820C65"/>
    <w:rsid w:val="00826545"/>
    <w:rsid w:val="00852652"/>
    <w:rsid w:val="00853D39"/>
    <w:rsid w:val="0085787E"/>
    <w:rsid w:val="00895124"/>
    <w:rsid w:val="008C6518"/>
    <w:rsid w:val="008F0339"/>
    <w:rsid w:val="008F49D1"/>
    <w:rsid w:val="008F562F"/>
    <w:rsid w:val="00904474"/>
    <w:rsid w:val="009049EE"/>
    <w:rsid w:val="009114F5"/>
    <w:rsid w:val="00921658"/>
    <w:rsid w:val="00942AA6"/>
    <w:rsid w:val="00944289"/>
    <w:rsid w:val="0096040F"/>
    <w:rsid w:val="00960731"/>
    <w:rsid w:val="00967C59"/>
    <w:rsid w:val="00983BE7"/>
    <w:rsid w:val="0099050F"/>
    <w:rsid w:val="009A3414"/>
    <w:rsid w:val="009D6F2A"/>
    <w:rsid w:val="009E423F"/>
    <w:rsid w:val="00A064E0"/>
    <w:rsid w:val="00A123FD"/>
    <w:rsid w:val="00A324F0"/>
    <w:rsid w:val="00A344EC"/>
    <w:rsid w:val="00A36245"/>
    <w:rsid w:val="00A4255F"/>
    <w:rsid w:val="00A55057"/>
    <w:rsid w:val="00A56B72"/>
    <w:rsid w:val="00A6463B"/>
    <w:rsid w:val="00A90DB0"/>
    <w:rsid w:val="00AB3A6D"/>
    <w:rsid w:val="00AC1D75"/>
    <w:rsid w:val="00AC283B"/>
    <w:rsid w:val="00AD5E01"/>
    <w:rsid w:val="00AE4A22"/>
    <w:rsid w:val="00AF3948"/>
    <w:rsid w:val="00B02E75"/>
    <w:rsid w:val="00B175A8"/>
    <w:rsid w:val="00B21A9C"/>
    <w:rsid w:val="00B25361"/>
    <w:rsid w:val="00B254B9"/>
    <w:rsid w:val="00B25BD7"/>
    <w:rsid w:val="00B265C4"/>
    <w:rsid w:val="00B277B9"/>
    <w:rsid w:val="00B37703"/>
    <w:rsid w:val="00B66616"/>
    <w:rsid w:val="00B672D4"/>
    <w:rsid w:val="00B81231"/>
    <w:rsid w:val="00B865A5"/>
    <w:rsid w:val="00B92C13"/>
    <w:rsid w:val="00BA06F8"/>
    <w:rsid w:val="00BA0FB2"/>
    <w:rsid w:val="00BA6FA5"/>
    <w:rsid w:val="00BA76F5"/>
    <w:rsid w:val="00BC59D5"/>
    <w:rsid w:val="00BC6271"/>
    <w:rsid w:val="00BD5CFD"/>
    <w:rsid w:val="00BE1C3E"/>
    <w:rsid w:val="00BE45A0"/>
    <w:rsid w:val="00BF355C"/>
    <w:rsid w:val="00BF633D"/>
    <w:rsid w:val="00C010C8"/>
    <w:rsid w:val="00C076F5"/>
    <w:rsid w:val="00C10ABE"/>
    <w:rsid w:val="00C1150A"/>
    <w:rsid w:val="00C25164"/>
    <w:rsid w:val="00C349BF"/>
    <w:rsid w:val="00C41D15"/>
    <w:rsid w:val="00C7491C"/>
    <w:rsid w:val="00C7557C"/>
    <w:rsid w:val="00C83A9D"/>
    <w:rsid w:val="00C84719"/>
    <w:rsid w:val="00C86D9A"/>
    <w:rsid w:val="00C9005E"/>
    <w:rsid w:val="00CA0BA4"/>
    <w:rsid w:val="00CB5C7C"/>
    <w:rsid w:val="00CD0DB3"/>
    <w:rsid w:val="00CD60B3"/>
    <w:rsid w:val="00CF2438"/>
    <w:rsid w:val="00CF6AB8"/>
    <w:rsid w:val="00D063FF"/>
    <w:rsid w:val="00D139C5"/>
    <w:rsid w:val="00D15B17"/>
    <w:rsid w:val="00D21164"/>
    <w:rsid w:val="00D45AD8"/>
    <w:rsid w:val="00D4780A"/>
    <w:rsid w:val="00D70717"/>
    <w:rsid w:val="00D71E09"/>
    <w:rsid w:val="00D76F02"/>
    <w:rsid w:val="00D9527A"/>
    <w:rsid w:val="00DA09DB"/>
    <w:rsid w:val="00DA1DF4"/>
    <w:rsid w:val="00DA71F6"/>
    <w:rsid w:val="00DC61A0"/>
    <w:rsid w:val="00DE73AC"/>
    <w:rsid w:val="00DE74EE"/>
    <w:rsid w:val="00E07EB7"/>
    <w:rsid w:val="00E17A34"/>
    <w:rsid w:val="00E209A4"/>
    <w:rsid w:val="00E22278"/>
    <w:rsid w:val="00E26C2A"/>
    <w:rsid w:val="00E356AF"/>
    <w:rsid w:val="00E4362B"/>
    <w:rsid w:val="00E443BD"/>
    <w:rsid w:val="00E62FF1"/>
    <w:rsid w:val="00E660F9"/>
    <w:rsid w:val="00E766E0"/>
    <w:rsid w:val="00E855F5"/>
    <w:rsid w:val="00E87267"/>
    <w:rsid w:val="00E879A3"/>
    <w:rsid w:val="00E9210E"/>
    <w:rsid w:val="00E96809"/>
    <w:rsid w:val="00EB402F"/>
    <w:rsid w:val="00EB7E48"/>
    <w:rsid w:val="00EC6D2F"/>
    <w:rsid w:val="00ED4042"/>
    <w:rsid w:val="00EE28A0"/>
    <w:rsid w:val="00EE3BC8"/>
    <w:rsid w:val="00EE5780"/>
    <w:rsid w:val="00EF27A5"/>
    <w:rsid w:val="00EF456D"/>
    <w:rsid w:val="00F044A4"/>
    <w:rsid w:val="00F04BCE"/>
    <w:rsid w:val="00F20789"/>
    <w:rsid w:val="00F20FC8"/>
    <w:rsid w:val="00F21160"/>
    <w:rsid w:val="00F4738E"/>
    <w:rsid w:val="00F514AF"/>
    <w:rsid w:val="00F5216B"/>
    <w:rsid w:val="00F52AB6"/>
    <w:rsid w:val="00F61C28"/>
    <w:rsid w:val="00F62789"/>
    <w:rsid w:val="00F63F11"/>
    <w:rsid w:val="00F665B5"/>
    <w:rsid w:val="00F66693"/>
    <w:rsid w:val="00F66E3B"/>
    <w:rsid w:val="00F72009"/>
    <w:rsid w:val="00F846AA"/>
    <w:rsid w:val="00F94C13"/>
    <w:rsid w:val="00F95880"/>
    <w:rsid w:val="00F97A1A"/>
    <w:rsid w:val="00FB0948"/>
    <w:rsid w:val="00FB20DB"/>
    <w:rsid w:val="00FD5920"/>
    <w:rsid w:val="00FE129C"/>
    <w:rsid w:val="00FE31B0"/>
    <w:rsid w:val="00FF1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7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t-EE" w:eastAsia="et-EE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semiHidden="0" w:uiPriority="0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E4362B"/>
    <w:pPr>
      <w:suppressAutoHyphens/>
      <w:spacing w:after="200" w:line="276" w:lineRule="auto"/>
    </w:pPr>
    <w:rPr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uiPriority w:val="99"/>
    <w:qFormat/>
    <w:rsid w:val="007359F0"/>
    <w:pPr>
      <w:keepNext/>
      <w:keepLines/>
      <w:numPr>
        <w:numId w:val="14"/>
      </w:numPr>
      <w:spacing w:before="180" w:after="0"/>
      <w:ind w:left="431" w:hanging="431"/>
      <w:outlineLvl w:val="0"/>
    </w:pPr>
    <w:rPr>
      <w:rFonts w:ascii="Cambria" w:hAnsi="Cambria" w:cs="Cambria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9"/>
    <w:qFormat/>
    <w:rsid w:val="00E4362B"/>
    <w:pPr>
      <w:keepLines/>
      <w:numPr>
        <w:ilvl w:val="1"/>
        <w:numId w:val="14"/>
      </w:numPr>
      <w:spacing w:before="120" w:after="0"/>
      <w:outlineLvl w:val="1"/>
    </w:pPr>
    <w:rPr>
      <w:rFonts w:ascii="Roboto Condensed Light" w:hAnsi="Roboto Condensed Light" w:cs="Cambria"/>
      <w:bCs/>
      <w:sz w:val="24"/>
      <w:szCs w:val="26"/>
    </w:rPr>
  </w:style>
  <w:style w:type="paragraph" w:styleId="Heading3">
    <w:name w:val="heading 3"/>
    <w:basedOn w:val="Heading"/>
    <w:link w:val="Heading3Char"/>
    <w:uiPriority w:val="99"/>
    <w:qFormat/>
    <w:rsid w:val="00E22278"/>
    <w:pPr>
      <w:numPr>
        <w:ilvl w:val="2"/>
        <w:numId w:val="14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D15B17"/>
    <w:pPr>
      <w:keepNext/>
      <w:keepLines/>
      <w:numPr>
        <w:ilvl w:val="3"/>
        <w:numId w:val="14"/>
      </w:numPr>
      <w:spacing w:before="200" w:after="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15B17"/>
    <w:pPr>
      <w:keepNext/>
      <w:keepLines/>
      <w:numPr>
        <w:ilvl w:val="4"/>
        <w:numId w:val="14"/>
      </w:numPr>
      <w:spacing w:before="200" w:after="0"/>
      <w:outlineLvl w:val="4"/>
    </w:pPr>
    <w:rPr>
      <w:rFonts w:ascii="Cambria" w:hAnsi="Cambria" w:cs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15B17"/>
    <w:pPr>
      <w:keepNext/>
      <w:keepLines/>
      <w:numPr>
        <w:ilvl w:val="5"/>
        <w:numId w:val="14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15B17"/>
    <w:pPr>
      <w:keepNext/>
      <w:keepLines/>
      <w:numPr>
        <w:ilvl w:val="6"/>
        <w:numId w:val="14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15B17"/>
    <w:pPr>
      <w:keepNext/>
      <w:keepLines/>
      <w:numPr>
        <w:ilvl w:val="7"/>
        <w:numId w:val="14"/>
      </w:numPr>
      <w:spacing w:before="200" w:after="0"/>
      <w:outlineLvl w:val="7"/>
    </w:pPr>
    <w:rPr>
      <w:rFonts w:ascii="Cambria" w:hAnsi="Cambria" w:cs="Cambria"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15B17"/>
    <w:pPr>
      <w:keepNext/>
      <w:keepLines/>
      <w:numPr>
        <w:ilvl w:val="8"/>
        <w:numId w:val="14"/>
      </w:numPr>
      <w:spacing w:before="200" w:after="0"/>
      <w:outlineLvl w:val="8"/>
    </w:pPr>
    <w:rPr>
      <w:rFonts w:ascii="Cambria" w:hAnsi="Cambria" w:cs="Cambria"/>
      <w:i/>
      <w:iCs/>
      <w:color w:val="40404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359F0"/>
    <w:rPr>
      <w:rFonts w:ascii="Cambria" w:hAnsi="Cambria" w:cs="Cambri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E4362B"/>
    <w:rPr>
      <w:rFonts w:ascii="Roboto Condensed Light" w:hAnsi="Roboto Condensed Light" w:cs="Cambria"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266F0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D15B17"/>
    <w:rPr>
      <w:rFonts w:ascii="Cambria" w:hAnsi="Cambria" w:cs="Cambria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D15B17"/>
    <w:rPr>
      <w:rFonts w:ascii="Cambria" w:hAnsi="Cambria" w:cs="Cambria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D15B17"/>
    <w:rPr>
      <w:rFonts w:ascii="Cambria" w:hAnsi="Cambria" w:cs="Cambria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D15B17"/>
    <w:rPr>
      <w:rFonts w:ascii="Cambria" w:hAnsi="Cambria" w:cs="Cambria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D15B17"/>
    <w:rPr>
      <w:rFonts w:ascii="Cambria" w:hAnsi="Cambria" w:cs="Cambria"/>
      <w:color w:val="40404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D15B17"/>
    <w:rPr>
      <w:rFonts w:ascii="Cambria" w:hAnsi="Cambria" w:cs="Cambria"/>
      <w:i/>
      <w:iCs/>
      <w:color w:val="404040"/>
    </w:rPr>
  </w:style>
  <w:style w:type="character" w:customStyle="1" w:styleId="TitleChar">
    <w:name w:val="Title Char"/>
    <w:uiPriority w:val="99"/>
    <w:locked/>
    <w:rsid w:val="00167B10"/>
    <w:rPr>
      <w:rFonts w:ascii="Arial" w:hAnsi="Arial"/>
      <w:spacing w:val="5"/>
      <w:sz w:val="52"/>
    </w:rPr>
  </w:style>
  <w:style w:type="character" w:customStyle="1" w:styleId="BalloonTextChar">
    <w:name w:val="Balloon Text Char"/>
    <w:uiPriority w:val="99"/>
    <w:semiHidden/>
    <w:locked/>
    <w:rsid w:val="00167B10"/>
    <w:rPr>
      <w:rFonts w:ascii="Tahoma" w:hAnsi="Tahoma"/>
      <w:sz w:val="16"/>
    </w:rPr>
  </w:style>
  <w:style w:type="character" w:customStyle="1" w:styleId="ListLabel1">
    <w:name w:val="ListLabel 1"/>
    <w:uiPriority w:val="99"/>
    <w:rsid w:val="00E22278"/>
  </w:style>
  <w:style w:type="character" w:customStyle="1" w:styleId="Bullets">
    <w:name w:val="Bullets"/>
    <w:uiPriority w:val="99"/>
    <w:rsid w:val="00E22278"/>
    <w:rPr>
      <w:rFonts w:ascii="OpenSymbol" w:hAnsi="OpenSymbol"/>
    </w:rPr>
  </w:style>
  <w:style w:type="character" w:customStyle="1" w:styleId="InternetLink">
    <w:name w:val="Internet Link"/>
    <w:basedOn w:val="DefaultParagraphFont"/>
    <w:uiPriority w:val="99"/>
    <w:rsid w:val="00167B10"/>
    <w:rPr>
      <w:rFonts w:cs="Times New Roman"/>
      <w:color w:val="0000FF"/>
      <w:u w:val="single"/>
    </w:rPr>
  </w:style>
  <w:style w:type="character" w:customStyle="1" w:styleId="ListLabel2">
    <w:name w:val="ListLabel 2"/>
    <w:uiPriority w:val="99"/>
    <w:rsid w:val="00E22278"/>
  </w:style>
  <w:style w:type="character" w:customStyle="1" w:styleId="ListLabel3">
    <w:name w:val="ListLabel 3"/>
    <w:uiPriority w:val="99"/>
    <w:rsid w:val="00E22278"/>
  </w:style>
  <w:style w:type="character" w:customStyle="1" w:styleId="ListLabel4">
    <w:name w:val="ListLabel 4"/>
    <w:uiPriority w:val="99"/>
    <w:rsid w:val="00E22278"/>
  </w:style>
  <w:style w:type="character" w:customStyle="1" w:styleId="IndexLink">
    <w:name w:val="Index Link"/>
    <w:uiPriority w:val="99"/>
    <w:rsid w:val="00E22278"/>
  </w:style>
  <w:style w:type="character" w:customStyle="1" w:styleId="StrongEmphasis">
    <w:name w:val="Strong Emphasis"/>
    <w:uiPriority w:val="99"/>
    <w:rsid w:val="00E22278"/>
    <w:rPr>
      <w:b/>
    </w:rPr>
  </w:style>
  <w:style w:type="character" w:styleId="Emphasis">
    <w:name w:val="Emphasis"/>
    <w:basedOn w:val="DefaultParagraphFont"/>
    <w:uiPriority w:val="99"/>
    <w:qFormat/>
    <w:rsid w:val="00E22278"/>
    <w:rPr>
      <w:rFonts w:cs="Times New Roman"/>
      <w:i/>
    </w:rPr>
  </w:style>
  <w:style w:type="character" w:customStyle="1" w:styleId="s1">
    <w:name w:val="s1"/>
    <w:basedOn w:val="DefaultParagraphFont"/>
    <w:uiPriority w:val="99"/>
    <w:rsid w:val="00167B10"/>
    <w:rPr>
      <w:rFonts w:cs="Times New Roman"/>
    </w:rPr>
  </w:style>
  <w:style w:type="character" w:styleId="Strong">
    <w:name w:val="Strong"/>
    <w:basedOn w:val="DefaultParagraphFont"/>
    <w:uiPriority w:val="99"/>
    <w:qFormat/>
    <w:rsid w:val="00167B10"/>
    <w:rPr>
      <w:rFonts w:cs="Times New Roman"/>
      <w:b/>
      <w:bCs/>
    </w:rPr>
  </w:style>
  <w:style w:type="character" w:styleId="BookTitle">
    <w:name w:val="Book Title"/>
    <w:basedOn w:val="DefaultParagraphFont"/>
    <w:uiPriority w:val="99"/>
    <w:qFormat/>
    <w:rsid w:val="00167B10"/>
    <w:rPr>
      <w:rFonts w:cs="Times New Roman"/>
      <w:b/>
      <w:bCs/>
      <w:smallCaps/>
      <w:spacing w:val="5"/>
    </w:rPr>
  </w:style>
  <w:style w:type="character" w:customStyle="1" w:styleId="FooterChar">
    <w:name w:val="Footer Char"/>
    <w:uiPriority w:val="99"/>
    <w:locked/>
    <w:rsid w:val="00167B10"/>
    <w:rPr>
      <w:rFonts w:ascii="Times New Roman" w:hAnsi="Times New Roman"/>
      <w:color w:val="00000A"/>
      <w:sz w:val="24"/>
    </w:rPr>
  </w:style>
  <w:style w:type="character" w:customStyle="1" w:styleId="HeaderChar">
    <w:name w:val="Header Char"/>
    <w:uiPriority w:val="99"/>
    <w:locked/>
    <w:rsid w:val="00167B10"/>
    <w:rPr>
      <w:rFonts w:ascii="Times New Roman" w:hAnsi="Times New Roman"/>
      <w:color w:val="00000A"/>
      <w:sz w:val="24"/>
    </w:rPr>
  </w:style>
  <w:style w:type="character" w:customStyle="1" w:styleId="ListLabel5">
    <w:name w:val="ListLabel 5"/>
    <w:uiPriority w:val="99"/>
    <w:rsid w:val="00E22278"/>
  </w:style>
  <w:style w:type="character" w:customStyle="1" w:styleId="ListLabel6">
    <w:name w:val="ListLabel 6"/>
    <w:uiPriority w:val="99"/>
    <w:rsid w:val="00E22278"/>
  </w:style>
  <w:style w:type="character" w:customStyle="1" w:styleId="ListLabel7">
    <w:name w:val="ListLabel 7"/>
    <w:uiPriority w:val="99"/>
    <w:rsid w:val="00E22278"/>
  </w:style>
  <w:style w:type="character" w:customStyle="1" w:styleId="ListLabel8">
    <w:name w:val="ListLabel 8"/>
    <w:uiPriority w:val="99"/>
    <w:rsid w:val="00E22278"/>
  </w:style>
  <w:style w:type="character" w:customStyle="1" w:styleId="ListLabel9">
    <w:name w:val="ListLabel 9"/>
    <w:uiPriority w:val="99"/>
    <w:rsid w:val="00E22278"/>
  </w:style>
  <w:style w:type="character" w:customStyle="1" w:styleId="ListLabel10">
    <w:name w:val="ListLabel 10"/>
    <w:uiPriority w:val="99"/>
    <w:rsid w:val="00E22278"/>
  </w:style>
  <w:style w:type="paragraph" w:customStyle="1" w:styleId="Heading">
    <w:name w:val="Heading"/>
    <w:basedOn w:val="Normal"/>
    <w:next w:val="TextBody"/>
    <w:uiPriority w:val="99"/>
    <w:rsid w:val="00E22278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uiPriority w:val="99"/>
    <w:rsid w:val="00167B10"/>
    <w:pPr>
      <w:spacing w:after="140" w:line="288" w:lineRule="auto"/>
    </w:pPr>
  </w:style>
  <w:style w:type="paragraph" w:styleId="List">
    <w:name w:val="List"/>
    <w:basedOn w:val="TextBody"/>
    <w:uiPriority w:val="99"/>
    <w:rsid w:val="00E22278"/>
    <w:rPr>
      <w:rFonts w:cs="Mangal"/>
    </w:rPr>
  </w:style>
  <w:style w:type="paragraph" w:styleId="Caption">
    <w:name w:val="caption"/>
    <w:basedOn w:val="Normal"/>
    <w:uiPriority w:val="99"/>
    <w:qFormat/>
    <w:rsid w:val="00167B10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Normal"/>
    <w:uiPriority w:val="99"/>
    <w:rsid w:val="00E22278"/>
    <w:pPr>
      <w:suppressLineNumbers/>
    </w:pPr>
    <w:rPr>
      <w:rFonts w:cs="Mangal"/>
    </w:rPr>
  </w:style>
  <w:style w:type="paragraph" w:styleId="Title">
    <w:name w:val="Title"/>
    <w:basedOn w:val="Normal"/>
    <w:link w:val="TitleChar1"/>
    <w:uiPriority w:val="99"/>
    <w:qFormat/>
    <w:rsid w:val="00167B10"/>
    <w:pPr>
      <w:spacing w:after="300" w:line="240" w:lineRule="auto"/>
      <w:contextualSpacing/>
    </w:pPr>
    <w:rPr>
      <w:rFonts w:ascii="Arial" w:hAnsi="Arial" w:cs="Times New Roman"/>
      <w:spacing w:val="5"/>
      <w:sz w:val="52"/>
      <w:szCs w:val="52"/>
      <w:lang w:eastAsia="et-EE"/>
    </w:rPr>
  </w:style>
  <w:style w:type="character" w:customStyle="1" w:styleId="TitleChar1">
    <w:name w:val="Title Char1"/>
    <w:basedOn w:val="DefaultParagraphFont"/>
    <w:link w:val="Title"/>
    <w:uiPriority w:val="99"/>
    <w:locked/>
    <w:rsid w:val="007266F0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ListParagraph">
    <w:name w:val="List Paragraph"/>
    <w:basedOn w:val="Normal"/>
    <w:uiPriority w:val="99"/>
    <w:qFormat/>
    <w:rsid w:val="003363E7"/>
    <w:pPr>
      <w:spacing w:before="60" w:after="60"/>
      <w:ind w:left="924" w:hanging="357"/>
    </w:pPr>
    <w:rPr>
      <w:rFonts w:ascii="Roboto Condensed Light" w:hAnsi="Roboto Condensed Light"/>
      <w:sz w:val="24"/>
    </w:rPr>
  </w:style>
  <w:style w:type="paragraph" w:styleId="BalloonText">
    <w:name w:val="Balloon Text"/>
    <w:basedOn w:val="Normal"/>
    <w:link w:val="BalloonTextChar1"/>
    <w:uiPriority w:val="99"/>
    <w:semiHidden/>
    <w:rsid w:val="00167B10"/>
    <w:pPr>
      <w:spacing w:after="0" w:line="240" w:lineRule="auto"/>
    </w:pPr>
    <w:rPr>
      <w:rFonts w:ascii="Tahoma" w:hAnsi="Tahoma" w:cs="Times New Roman"/>
      <w:sz w:val="16"/>
      <w:szCs w:val="16"/>
      <w:lang w:eastAsia="et-EE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sid w:val="007266F0"/>
    <w:rPr>
      <w:rFonts w:ascii="Times New Roman" w:hAnsi="Times New Roman" w:cs="Times New Roman"/>
      <w:sz w:val="2"/>
      <w:lang w:eastAsia="en-US"/>
    </w:rPr>
  </w:style>
  <w:style w:type="paragraph" w:customStyle="1" w:styleId="Quotations">
    <w:name w:val="Quotations"/>
    <w:basedOn w:val="Normal"/>
    <w:uiPriority w:val="99"/>
    <w:rsid w:val="00E22278"/>
  </w:style>
  <w:style w:type="paragraph" w:styleId="Subtitle">
    <w:name w:val="Subtitle"/>
    <w:basedOn w:val="Heading"/>
    <w:link w:val="SubtitleChar"/>
    <w:uiPriority w:val="99"/>
    <w:qFormat/>
    <w:rsid w:val="00E22278"/>
  </w:style>
  <w:style w:type="character" w:customStyle="1" w:styleId="SubtitleChar">
    <w:name w:val="Subtitle Char"/>
    <w:basedOn w:val="DefaultParagraphFont"/>
    <w:link w:val="Subtitle"/>
    <w:uiPriority w:val="99"/>
    <w:locked/>
    <w:rsid w:val="007266F0"/>
    <w:rPr>
      <w:rFonts w:ascii="Cambria" w:hAnsi="Cambria" w:cs="Times New Roman"/>
      <w:sz w:val="24"/>
      <w:szCs w:val="24"/>
      <w:lang w:eastAsia="en-US"/>
    </w:rPr>
  </w:style>
  <w:style w:type="paragraph" w:customStyle="1" w:styleId="ContentsHeading">
    <w:name w:val="Contents Heading"/>
    <w:basedOn w:val="Heading"/>
    <w:uiPriority w:val="99"/>
    <w:rsid w:val="00E22278"/>
  </w:style>
  <w:style w:type="paragraph" w:customStyle="1" w:styleId="Contents1">
    <w:name w:val="Contents 1"/>
    <w:basedOn w:val="Normal"/>
    <w:autoRedefine/>
    <w:uiPriority w:val="99"/>
    <w:rsid w:val="00167B10"/>
    <w:pPr>
      <w:spacing w:after="100"/>
    </w:pPr>
  </w:style>
  <w:style w:type="paragraph" w:customStyle="1" w:styleId="Contents2">
    <w:name w:val="Contents 2"/>
    <w:basedOn w:val="Normal"/>
    <w:autoRedefine/>
    <w:uiPriority w:val="99"/>
    <w:rsid w:val="00167B10"/>
    <w:pPr>
      <w:spacing w:after="100"/>
      <w:ind w:left="240"/>
    </w:pPr>
  </w:style>
  <w:style w:type="paragraph" w:customStyle="1" w:styleId="Drawing">
    <w:name w:val="Drawing"/>
    <w:basedOn w:val="Caption"/>
    <w:uiPriority w:val="99"/>
    <w:rsid w:val="00E22278"/>
  </w:style>
  <w:style w:type="paragraph" w:customStyle="1" w:styleId="FrameContents">
    <w:name w:val="Frame Contents"/>
    <w:basedOn w:val="Normal"/>
    <w:uiPriority w:val="99"/>
    <w:rsid w:val="00E22278"/>
  </w:style>
  <w:style w:type="paragraph" w:styleId="Header">
    <w:name w:val="header"/>
    <w:basedOn w:val="Normal"/>
    <w:link w:val="HeaderChar1"/>
    <w:uiPriority w:val="99"/>
    <w:rsid w:val="00E22278"/>
    <w:pPr>
      <w:tabs>
        <w:tab w:val="center" w:pos="4536"/>
        <w:tab w:val="right" w:pos="9072"/>
      </w:tabs>
    </w:pPr>
    <w:rPr>
      <w:rFonts w:ascii="Times New Roman" w:hAnsi="Times New Roman" w:cs="Times New Roman"/>
      <w:color w:val="00000A"/>
      <w:sz w:val="24"/>
      <w:lang w:eastAsia="et-EE"/>
    </w:rPr>
  </w:style>
  <w:style w:type="character" w:customStyle="1" w:styleId="HeaderChar1">
    <w:name w:val="Header Char1"/>
    <w:basedOn w:val="DefaultParagraphFont"/>
    <w:link w:val="Header"/>
    <w:uiPriority w:val="99"/>
    <w:semiHidden/>
    <w:locked/>
    <w:rsid w:val="007266F0"/>
    <w:rPr>
      <w:rFonts w:cs="Times New Roman"/>
      <w:sz w:val="20"/>
      <w:szCs w:val="20"/>
      <w:lang w:eastAsia="en-US"/>
    </w:rPr>
  </w:style>
  <w:style w:type="paragraph" w:customStyle="1" w:styleId="NUE">
    <w:name w:val="NÕUE"/>
    <w:basedOn w:val="Normal"/>
    <w:uiPriority w:val="99"/>
    <w:rsid w:val="00C41D15"/>
    <w:pPr>
      <w:pBdr>
        <w:top w:val="single" w:sz="18" w:space="1" w:color="31849B"/>
        <w:left w:val="single" w:sz="18" w:space="4" w:color="31849B"/>
        <w:bottom w:val="single" w:sz="18" w:space="1" w:color="31849B"/>
        <w:right w:val="single" w:sz="18" w:space="4" w:color="31849B"/>
      </w:pBdr>
      <w:suppressAutoHyphens w:val="0"/>
      <w:spacing w:after="0"/>
      <w:ind w:left="4536"/>
    </w:pPr>
    <w:rPr>
      <w:rFonts w:cs="Times New Roman"/>
    </w:rPr>
  </w:style>
  <w:style w:type="paragraph" w:styleId="Footer">
    <w:name w:val="footer"/>
    <w:basedOn w:val="Normal"/>
    <w:link w:val="FooterChar1"/>
    <w:uiPriority w:val="99"/>
    <w:rsid w:val="00167B10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 w:cs="Times New Roman"/>
      <w:color w:val="00000A"/>
      <w:sz w:val="24"/>
      <w:lang w:eastAsia="et-EE"/>
    </w:rPr>
  </w:style>
  <w:style w:type="character" w:customStyle="1" w:styleId="FooterChar1">
    <w:name w:val="Footer Char1"/>
    <w:basedOn w:val="DefaultParagraphFont"/>
    <w:link w:val="Footer"/>
    <w:uiPriority w:val="99"/>
    <w:semiHidden/>
    <w:locked/>
    <w:rsid w:val="007266F0"/>
    <w:rPr>
      <w:rFonts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99"/>
    <w:rsid w:val="00167B1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99"/>
    <w:rsid w:val="00167B10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Calibri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libri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Calibri"/>
        <w:b/>
        <w:bCs/>
      </w:rPr>
    </w:tblStylePr>
    <w:tblStylePr w:type="lastCol">
      <w:rPr>
        <w:rFonts w:cs="Calibri"/>
        <w:b/>
        <w:bCs/>
      </w:rPr>
    </w:tblStylePr>
    <w:tblStylePr w:type="band1Vert">
      <w:rPr>
        <w:rFonts w:cs="Calibr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Calibr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Tulem">
    <w:name w:val="Tulem"/>
    <w:basedOn w:val="Normal"/>
    <w:next w:val="NUE"/>
    <w:uiPriority w:val="99"/>
    <w:rsid w:val="003209D4"/>
    <w:pPr>
      <w:spacing w:before="200" w:after="0"/>
      <w:ind w:left="4536" w:hanging="4536"/>
    </w:pPr>
  </w:style>
  <w:style w:type="paragraph" w:customStyle="1" w:styleId="Tavaline">
    <w:name w:val="Tavaline"/>
    <w:basedOn w:val="Normal"/>
    <w:uiPriority w:val="99"/>
    <w:rsid w:val="00D71E09"/>
    <w:pPr>
      <w:spacing w:before="200" w:after="0"/>
    </w:pPr>
  </w:style>
  <w:style w:type="character" w:styleId="Hyperlink">
    <w:name w:val="Hyperlink"/>
    <w:basedOn w:val="DefaultParagraphFont"/>
    <w:uiPriority w:val="99"/>
    <w:rsid w:val="00E62FF1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5B5539"/>
    <w:rPr>
      <w:rFonts w:cs="Times New Roman"/>
      <w:color w:val="800080"/>
      <w:u w:val="single"/>
    </w:rPr>
  </w:style>
  <w:style w:type="paragraph" w:customStyle="1" w:styleId="Omadusteloend">
    <w:name w:val="Omaduste loend"/>
    <w:basedOn w:val="Tavaline"/>
    <w:uiPriority w:val="99"/>
    <w:rsid w:val="00A4255F"/>
    <w:pPr>
      <w:tabs>
        <w:tab w:val="left" w:pos="2268"/>
      </w:tabs>
      <w:spacing w:before="0"/>
      <w:ind w:left="2268" w:hanging="2268"/>
    </w:pPr>
  </w:style>
  <w:style w:type="character" w:customStyle="1" w:styleId="Kood">
    <w:name w:val="Kood"/>
    <w:basedOn w:val="DefaultParagraphFont"/>
    <w:uiPriority w:val="99"/>
    <w:rsid w:val="006F0056"/>
    <w:rPr>
      <w:rFonts w:ascii="Courier New" w:hAnsi="Courier New" w:cs="Times New Roman"/>
      <w:sz w:val="24"/>
    </w:rPr>
  </w:style>
  <w:style w:type="paragraph" w:styleId="NormalWeb">
    <w:name w:val="Normal (Web)"/>
    <w:basedOn w:val="Normal"/>
    <w:uiPriority w:val="99"/>
    <w:rsid w:val="00245D35"/>
    <w:pPr>
      <w:suppressAutoHyphens w:val="0"/>
      <w:spacing w:before="100" w:beforeAutospacing="1" w:after="221" w:line="240" w:lineRule="auto"/>
      <w:ind w:left="1304"/>
    </w:pPr>
    <w:rPr>
      <w:rFonts w:eastAsia="Times New Roman" w:cs="Times New Roman"/>
      <w:szCs w:val="24"/>
      <w:lang w:eastAsia="et-EE"/>
    </w:rPr>
  </w:style>
  <w:style w:type="paragraph" w:styleId="NoSpacing">
    <w:name w:val="No Spacing"/>
    <w:uiPriority w:val="99"/>
    <w:qFormat/>
    <w:rsid w:val="00E4362B"/>
    <w:pPr>
      <w:suppressAutoHyphens/>
    </w:pPr>
    <w:rPr>
      <w:rFonts w:ascii="Roboto Condensed Light" w:hAnsi="Roboto Condensed Light"/>
      <w:color w:val="00000A"/>
      <w:sz w:val="24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486B3A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86B3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486B3A"/>
    <w:rPr>
      <w:rFonts w:ascii="Times New Roman" w:hAnsi="Times New Roman" w:cs="Times New Roman"/>
      <w:color w:val="00000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86B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486B3A"/>
    <w:rPr>
      <w:b/>
      <w:bCs/>
    </w:rPr>
  </w:style>
  <w:style w:type="paragraph" w:customStyle="1" w:styleId="Jooniseviketekst">
    <w:name w:val="Joonise väiketekst"/>
    <w:basedOn w:val="Normal"/>
    <w:uiPriority w:val="99"/>
    <w:rsid w:val="007708DE"/>
    <w:pPr>
      <w:spacing w:after="0" w:line="240" w:lineRule="auto"/>
      <w:jc w:val="both"/>
    </w:pPr>
    <w:rPr>
      <w:rFonts w:ascii="Arial Narrow" w:hAnsi="Arial Narrow" w:cs="Lucida Sans Unicode"/>
      <w:sz w:val="22"/>
    </w:rPr>
  </w:style>
  <w:style w:type="paragraph" w:customStyle="1" w:styleId="Protsessisamm">
    <w:name w:val="Protsessisamm"/>
    <w:basedOn w:val="Tavaline"/>
    <w:uiPriority w:val="99"/>
    <w:rsid w:val="003B3D69"/>
    <w:pPr>
      <w:numPr>
        <w:numId w:val="19"/>
      </w:numPr>
      <w:spacing w:before="120"/>
    </w:pPr>
    <w:rPr>
      <w:lang w:val="en-GB"/>
    </w:rPr>
  </w:style>
  <w:style w:type="character" w:customStyle="1" w:styleId="developharu">
    <w:name w:val="develop haru"/>
    <w:basedOn w:val="DefaultParagraphFont"/>
    <w:uiPriority w:val="99"/>
    <w:rsid w:val="001D5BE6"/>
    <w:rPr>
      <w:rFonts w:ascii="Lucida Sans Unicode" w:hAnsi="Lucida Sans Unicode" w:cs="Lucida Sans Unicode"/>
      <w:color w:val="FF0000"/>
      <w:sz w:val="24"/>
    </w:rPr>
  </w:style>
  <w:style w:type="character" w:customStyle="1" w:styleId="masterharu">
    <w:name w:val="master haru"/>
    <w:basedOn w:val="Kood"/>
    <w:uiPriority w:val="99"/>
    <w:rsid w:val="001D5BE6"/>
    <w:rPr>
      <w:rFonts w:ascii="Lucida Sans Unicode" w:hAnsi="Lucida Sans Unicode"/>
      <w:color w:val="31849B"/>
    </w:rPr>
  </w:style>
  <w:style w:type="character" w:customStyle="1" w:styleId="releaseharu">
    <w:name w:val="release haru"/>
    <w:basedOn w:val="DefaultParagraphFont"/>
    <w:uiPriority w:val="99"/>
    <w:rsid w:val="00545F6B"/>
    <w:rPr>
      <w:rFonts w:ascii="Lucida Sans Unicode" w:hAnsi="Lucida Sans Unicode" w:cs="Lucida Sans Unicode"/>
      <w:color w:val="5F497A"/>
    </w:rPr>
  </w:style>
  <w:style w:type="paragraph" w:customStyle="1" w:styleId="Spekk">
    <w:name w:val="Spekk"/>
    <w:basedOn w:val="NoSpacing"/>
    <w:uiPriority w:val="99"/>
    <w:rsid w:val="00E4362B"/>
    <w:pPr>
      <w:tabs>
        <w:tab w:val="left" w:pos="2268"/>
      </w:tabs>
      <w:ind w:left="2268" w:hanging="226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417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17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408</TotalTime>
  <Pages>1</Pages>
  <Words>12</Words>
  <Characters>75</Characters>
  <Application>Microsoft Office Outlook</Application>
  <DocSecurity>0</DocSecurity>
  <Lines>0</Lines>
  <Paragraphs>0</Paragraphs>
  <ScaleCrop>false</ScaleCrop>
  <Company>Riigi Infosüsteemide Arenduskeskus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 Stupin</dc:creator>
  <cp:keywords/>
  <dc:description/>
  <cp:lastModifiedBy>Kasutaja</cp:lastModifiedBy>
  <cp:revision>31</cp:revision>
  <cp:lastPrinted>2015-10-19T13:32:00Z</cp:lastPrinted>
  <dcterms:created xsi:type="dcterms:W3CDTF">2015-11-03T13:04:00Z</dcterms:created>
  <dcterms:modified xsi:type="dcterms:W3CDTF">2015-11-03T23:21:00Z</dcterms:modified>
</cp:coreProperties>
</file>